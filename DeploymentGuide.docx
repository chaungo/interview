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CC1C20" w:rsidRDefault="00917FE3">
          <w:r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0">
                    <wp:simplePos x="0" y="0"/>
                    <wp:positionH relativeFrom="page">
                      <wp:posOffset>268015</wp:posOffset>
                    </wp:positionH>
                    <wp:positionV relativeFrom="margin">
                      <wp:posOffset>7883</wp:posOffset>
                    </wp:positionV>
                    <wp:extent cx="7425558" cy="6687879"/>
                    <wp:effectExtent l="0" t="0" r="4445" b="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5558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15015981"/>
                                  <w:placeholder>
                                    <w:docPart w:val="5880145676954C8DA9B1D386427CAA8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1C20" w:rsidRDefault="00E03775">
                                    <w:pPr>
                                      <w:pStyle w:val="Title"/>
                                    </w:pPr>
                                    <w:r>
                                      <w:t>Deployment Guide</w:t>
                                    </w:r>
                                  </w:p>
                                </w:sdtContent>
                              </w:sdt>
                              <w:p w:rsidR="00CC1C20" w:rsidRDefault="00CC1C20">
                                <w:pPr>
                                  <w:pStyle w:val="Abstract"/>
                                  <w:spacing w:after="60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21.1pt;margin-top:.6pt;width:584.7pt;height:526.6pt;z-index:-251650048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2115015981"/>
                            <w:placeholder>
                              <w:docPart w:val="5880145676954C8DA9B1D386427CAA8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C1C20" w:rsidRDefault="00E03775">
                              <w:pPr>
                                <w:pStyle w:val="Title"/>
                              </w:pPr>
                              <w:r>
                                <w:t>Deployment Guide</w:t>
                              </w:r>
                            </w:p>
                          </w:sdtContent>
                        </w:sdt>
                        <w:p w:rsidR="00CC1C20" w:rsidRDefault="00CC1C20">
                          <w:pPr>
                            <w:pStyle w:val="Abstract"/>
                            <w:spacing w:after="600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C1C20" w:rsidRDefault="00917FE3">
          <w:pPr>
            <w:rPr>
              <w:b/>
              <w:bCs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5834911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471" w:rsidRDefault="00884471">
          <w:pPr>
            <w:pStyle w:val="TOCHeading"/>
          </w:pPr>
          <w:r>
            <w:t>Contents</w:t>
          </w:r>
        </w:p>
        <w:p w:rsidR="00931C6B" w:rsidRDefault="00884471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35956" w:history="1">
            <w:r w:rsidR="00931C6B" w:rsidRPr="00CF46BC">
              <w:rPr>
                <w:rStyle w:val="Hyperlink"/>
              </w:rPr>
              <w:t>Deploying</w:t>
            </w:r>
            <w:r w:rsidR="00931C6B">
              <w:rPr>
                <w:webHidden/>
              </w:rPr>
              <w:tab/>
            </w:r>
            <w:r w:rsidR="00931C6B">
              <w:rPr>
                <w:webHidden/>
              </w:rPr>
              <w:fldChar w:fldCharType="begin"/>
            </w:r>
            <w:r w:rsidR="00931C6B">
              <w:rPr>
                <w:webHidden/>
              </w:rPr>
              <w:instrText xml:space="preserve"> PAGEREF _Toc473035956 \h </w:instrText>
            </w:r>
            <w:r w:rsidR="00931C6B">
              <w:rPr>
                <w:webHidden/>
              </w:rPr>
            </w:r>
            <w:r w:rsidR="00931C6B">
              <w:rPr>
                <w:webHidden/>
              </w:rPr>
              <w:fldChar w:fldCharType="separate"/>
            </w:r>
            <w:r w:rsidR="00931C6B">
              <w:rPr>
                <w:webHidden/>
              </w:rPr>
              <w:t>1</w:t>
            </w:r>
            <w:r w:rsidR="00931C6B">
              <w:rPr>
                <w:webHidden/>
              </w:rPr>
              <w:fldChar w:fldCharType="end"/>
            </w:r>
          </w:hyperlink>
        </w:p>
        <w:p w:rsidR="00931C6B" w:rsidRDefault="00751C59">
          <w:pPr>
            <w:pStyle w:val="TOC2"/>
            <w:tabs>
              <w:tab w:val="right" w:leader="underscore" w:pos="10581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73035957" w:history="1">
            <w:r w:rsidR="00931C6B" w:rsidRPr="00CF46BC">
              <w:rPr>
                <w:rStyle w:val="Hyperlink"/>
                <w:noProof/>
              </w:rPr>
              <w:t>Software requirements</w:t>
            </w:r>
            <w:r w:rsidR="00931C6B">
              <w:rPr>
                <w:noProof/>
                <w:webHidden/>
              </w:rPr>
              <w:tab/>
            </w:r>
            <w:r w:rsidR="00931C6B">
              <w:rPr>
                <w:noProof/>
                <w:webHidden/>
              </w:rPr>
              <w:fldChar w:fldCharType="begin"/>
            </w:r>
            <w:r w:rsidR="00931C6B">
              <w:rPr>
                <w:noProof/>
                <w:webHidden/>
              </w:rPr>
              <w:instrText xml:space="preserve"> PAGEREF _Toc473035957 \h </w:instrText>
            </w:r>
            <w:r w:rsidR="00931C6B">
              <w:rPr>
                <w:noProof/>
                <w:webHidden/>
              </w:rPr>
            </w:r>
            <w:r w:rsidR="00931C6B">
              <w:rPr>
                <w:noProof/>
                <w:webHidden/>
              </w:rPr>
              <w:fldChar w:fldCharType="separate"/>
            </w:r>
            <w:r w:rsidR="00931C6B">
              <w:rPr>
                <w:noProof/>
                <w:webHidden/>
              </w:rPr>
              <w:t>1</w:t>
            </w:r>
            <w:r w:rsidR="00931C6B">
              <w:rPr>
                <w:noProof/>
                <w:webHidden/>
              </w:rPr>
              <w:fldChar w:fldCharType="end"/>
            </w:r>
          </w:hyperlink>
        </w:p>
        <w:p w:rsidR="00931C6B" w:rsidRDefault="00751C59">
          <w:pPr>
            <w:pStyle w:val="TOC2"/>
            <w:tabs>
              <w:tab w:val="right" w:leader="underscore" w:pos="10581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73035958" w:history="1">
            <w:r w:rsidR="00931C6B" w:rsidRPr="00CF46BC">
              <w:rPr>
                <w:rStyle w:val="Hyperlink"/>
                <w:noProof/>
              </w:rPr>
              <w:t>Setup steps</w:t>
            </w:r>
            <w:r w:rsidR="00931C6B">
              <w:rPr>
                <w:noProof/>
                <w:webHidden/>
              </w:rPr>
              <w:tab/>
            </w:r>
            <w:r w:rsidR="00931C6B">
              <w:rPr>
                <w:noProof/>
                <w:webHidden/>
              </w:rPr>
              <w:fldChar w:fldCharType="begin"/>
            </w:r>
            <w:r w:rsidR="00931C6B">
              <w:rPr>
                <w:noProof/>
                <w:webHidden/>
              </w:rPr>
              <w:instrText xml:space="preserve"> PAGEREF _Toc473035958 \h </w:instrText>
            </w:r>
            <w:r w:rsidR="00931C6B">
              <w:rPr>
                <w:noProof/>
                <w:webHidden/>
              </w:rPr>
            </w:r>
            <w:r w:rsidR="00931C6B">
              <w:rPr>
                <w:noProof/>
                <w:webHidden/>
              </w:rPr>
              <w:fldChar w:fldCharType="separate"/>
            </w:r>
            <w:r w:rsidR="00931C6B">
              <w:rPr>
                <w:noProof/>
                <w:webHidden/>
              </w:rPr>
              <w:t>1</w:t>
            </w:r>
            <w:r w:rsidR="00931C6B">
              <w:rPr>
                <w:noProof/>
                <w:webHidden/>
              </w:rPr>
              <w:fldChar w:fldCharType="end"/>
            </w:r>
          </w:hyperlink>
        </w:p>
        <w:p w:rsidR="00931C6B" w:rsidRDefault="00751C59">
          <w:pPr>
            <w:pStyle w:val="TOC2"/>
            <w:tabs>
              <w:tab w:val="right" w:leader="underscore" w:pos="10581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73035959" w:history="1">
            <w:r w:rsidR="00931C6B" w:rsidRPr="00CF46BC">
              <w:rPr>
                <w:rStyle w:val="Hyperlink"/>
                <w:noProof/>
              </w:rPr>
              <w:t>Starting server</w:t>
            </w:r>
            <w:r w:rsidR="00931C6B">
              <w:rPr>
                <w:noProof/>
                <w:webHidden/>
              </w:rPr>
              <w:tab/>
            </w:r>
            <w:r w:rsidR="00931C6B">
              <w:rPr>
                <w:noProof/>
                <w:webHidden/>
              </w:rPr>
              <w:fldChar w:fldCharType="begin"/>
            </w:r>
            <w:r w:rsidR="00931C6B">
              <w:rPr>
                <w:noProof/>
                <w:webHidden/>
              </w:rPr>
              <w:instrText xml:space="preserve"> PAGEREF _Toc473035959 \h </w:instrText>
            </w:r>
            <w:r w:rsidR="00931C6B">
              <w:rPr>
                <w:noProof/>
                <w:webHidden/>
              </w:rPr>
            </w:r>
            <w:r w:rsidR="00931C6B">
              <w:rPr>
                <w:noProof/>
                <w:webHidden/>
              </w:rPr>
              <w:fldChar w:fldCharType="separate"/>
            </w:r>
            <w:r w:rsidR="00931C6B">
              <w:rPr>
                <w:noProof/>
                <w:webHidden/>
              </w:rPr>
              <w:t>1</w:t>
            </w:r>
            <w:r w:rsidR="00931C6B">
              <w:rPr>
                <w:noProof/>
                <w:webHidden/>
              </w:rPr>
              <w:fldChar w:fldCharType="end"/>
            </w:r>
          </w:hyperlink>
        </w:p>
        <w:p w:rsidR="00884471" w:rsidRDefault="00884471">
          <w:r>
            <w:rPr>
              <w:b/>
              <w:bCs/>
              <w:noProof/>
            </w:rPr>
            <w:fldChar w:fldCharType="end"/>
          </w:r>
        </w:p>
      </w:sdtContent>
    </w:sdt>
    <w:p w:rsidR="00CC1C20" w:rsidRDefault="00CC1C20">
      <w:pPr>
        <w:sectPr w:rsidR="00CC1C20" w:rsidSect="005A75F2">
          <w:headerReference w:type="default" r:id="rId10"/>
          <w:pgSz w:w="12240" w:h="15840" w:code="1"/>
          <w:pgMar w:top="1080" w:right="569" w:bottom="720" w:left="1080" w:header="1080" w:footer="720" w:gutter="0"/>
          <w:pgNumType w:fmt="lowerRoman" w:start="0"/>
          <w:cols w:space="708"/>
          <w:titlePg/>
          <w:docGrid w:linePitch="360"/>
        </w:sectPr>
      </w:pPr>
    </w:p>
    <w:p w:rsidR="00CC1C20" w:rsidRDefault="0086345D" w:rsidP="0086345D">
      <w:pPr>
        <w:pStyle w:val="Heading1"/>
        <w:pBdr>
          <w:bottom w:val="single" w:sz="8" w:space="0" w:color="auto"/>
        </w:pBdr>
      </w:pPr>
      <w:bookmarkStart w:id="1" w:name="_Toc473035956"/>
      <w:r w:rsidRPr="0086345D">
        <w:lastRenderedPageBreak/>
        <w:t>Deploying</w:t>
      </w:r>
      <w:bookmarkEnd w:id="1"/>
      <w:r w:rsidRPr="0086345D">
        <w:t xml:space="preserve"> </w:t>
      </w:r>
    </w:p>
    <w:p w:rsidR="00CC1C20" w:rsidRDefault="00884471">
      <w:pPr>
        <w:pStyle w:val="Heading2"/>
      </w:pPr>
      <w:bookmarkStart w:id="2" w:name="_Toc473035957"/>
      <w:r>
        <w:t>Software requirements</w:t>
      </w:r>
      <w:bookmarkEnd w:id="2"/>
    </w:p>
    <w:p w:rsidR="002952D3" w:rsidRDefault="002952D3" w:rsidP="002952D3">
      <w:r>
        <w:t>-</w:t>
      </w:r>
      <w:r>
        <w:tab/>
        <w:t xml:space="preserve">JDK 8u112: </w:t>
      </w:r>
      <w:hyperlink r:id="rId11" w:history="1">
        <w:r w:rsidRPr="00061DCB">
          <w:rPr>
            <w:rStyle w:val="Hyperlink"/>
          </w:rPr>
          <w:t>http://www.oracle.com/technetwork/java/javase/downloads/jdk8-downloads-2133151.html</w:t>
        </w:r>
      </w:hyperlink>
    </w:p>
    <w:p w:rsidR="002952D3" w:rsidRDefault="002952D3" w:rsidP="002952D3">
      <w:r>
        <w:t>-</w:t>
      </w:r>
      <w:r>
        <w:tab/>
        <w:t>Maven 3.3.9: https://maven.apache.org/download.cgi</w:t>
      </w:r>
    </w:p>
    <w:p w:rsidR="002952D3" w:rsidRDefault="002952D3" w:rsidP="002952D3">
      <w:r>
        <w:t>-</w:t>
      </w:r>
      <w:r>
        <w:tab/>
        <w:t xml:space="preserve">MongoDB community 3.41: </w:t>
      </w:r>
      <w:hyperlink r:id="rId12" w:anchor="community" w:history="1">
        <w:r w:rsidR="001B575D" w:rsidRPr="00470823">
          <w:rPr>
            <w:rStyle w:val="Hyperlink"/>
          </w:rPr>
          <w:t>https://www.mongodb.com/download-center#community</w:t>
        </w:r>
      </w:hyperlink>
    </w:p>
    <w:p w:rsidR="001B575D" w:rsidRDefault="001B575D" w:rsidP="002952D3"/>
    <w:p w:rsidR="001B575D" w:rsidRDefault="002472E4" w:rsidP="002952D3">
      <w:r>
        <w:t>Please download and install them.</w:t>
      </w:r>
    </w:p>
    <w:p w:rsidR="00CC1C20" w:rsidRDefault="002952D3">
      <w:pPr>
        <w:pStyle w:val="Heading2"/>
      </w:pPr>
      <w:bookmarkStart w:id="3" w:name="_Toc473035958"/>
      <w:r>
        <w:t>Setup steps</w:t>
      </w:r>
      <w:bookmarkEnd w:id="3"/>
    </w:p>
    <w:p w:rsidR="00B50FCF" w:rsidRDefault="003974EC" w:rsidP="00B50FCF">
      <w:pPr>
        <w:pStyle w:val="ListParagraph"/>
        <w:numPr>
          <w:ilvl w:val="0"/>
          <w:numId w:val="6"/>
        </w:numPr>
      </w:pPr>
      <w:r>
        <w:t>Database</w:t>
      </w:r>
    </w:p>
    <w:p w:rsidR="00B50FCF" w:rsidRDefault="00B50FCF" w:rsidP="00B50FCF">
      <w:pPr>
        <w:pStyle w:val="ListParagraph"/>
      </w:pPr>
      <w:r>
        <w:t>-</w:t>
      </w:r>
      <w:r>
        <w:tab/>
        <w:t>Download “data.zip” from “</w:t>
      </w:r>
      <w:r w:rsidRPr="001B51D3">
        <w:t>ftp://ftp2.tma.com.vn/</w:t>
      </w:r>
      <w:proofErr w:type="spellStart"/>
      <w:r w:rsidRPr="001B51D3">
        <w:t>nnmchau</w:t>
      </w:r>
      <w:proofErr w:type="spellEnd"/>
      <w:r w:rsidRPr="001B51D3">
        <w:t>/Database/</w:t>
      </w:r>
      <w:r>
        <w:t>”</w:t>
      </w:r>
    </w:p>
    <w:p w:rsidR="00B50FCF" w:rsidRDefault="00B50FCF" w:rsidP="00B50FCF">
      <w:pPr>
        <w:pStyle w:val="ListParagraph"/>
      </w:pPr>
      <w:r>
        <w:t>-</w:t>
      </w:r>
      <w:r>
        <w:tab/>
        <w:t xml:space="preserve">Extract it in to home </w:t>
      </w:r>
      <w:proofErr w:type="spellStart"/>
      <w:r>
        <w:t>dir</w:t>
      </w:r>
      <w:proofErr w:type="spellEnd"/>
      <w:r>
        <w:t xml:space="preserve"> (</w:t>
      </w:r>
      <w:proofErr w:type="gramStart"/>
      <w:r>
        <w:t>C:</w:t>
      </w:r>
      <w:proofErr w:type="gramEnd"/>
      <w:r>
        <w:t>\) like this:</w:t>
      </w:r>
    </w:p>
    <w:p w:rsidR="00B50FCF" w:rsidRDefault="00B50FCF" w:rsidP="001C4490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41CF0951" wp14:editId="3EA540B1">
            <wp:extent cx="1685925" cy="1400175"/>
            <wp:effectExtent l="0" t="0" r="9525" b="9525"/>
            <wp:docPr id="4" name="Picture 4" descr="C:\Users\nnmchau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mchau\Deskto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CF" w:rsidRDefault="005E301C" w:rsidP="00B50FCF">
      <w:pPr>
        <w:pStyle w:val="ListParagraph"/>
        <w:numPr>
          <w:ilvl w:val="0"/>
          <w:numId w:val="6"/>
        </w:numPr>
      </w:pPr>
      <w:r>
        <w:t>Network</w:t>
      </w:r>
    </w:p>
    <w:p w:rsidR="005E301C" w:rsidRDefault="00AA3C5B" w:rsidP="005E301C">
      <w:pPr>
        <w:pStyle w:val="ListParagraph"/>
        <w:numPr>
          <w:ilvl w:val="0"/>
          <w:numId w:val="9"/>
        </w:numPr>
      </w:pPr>
      <w:r w:rsidRPr="00AA3C5B">
        <w:t>To change</w:t>
      </w:r>
      <w:r w:rsidR="00641514">
        <w:t>/enable/disable</w:t>
      </w:r>
      <w:r w:rsidRPr="00AA3C5B">
        <w:t xml:space="preserve"> proxy option, modify</w:t>
      </w:r>
      <w:r w:rsidR="00641514">
        <w:t xml:space="preserve"> values of </w:t>
      </w:r>
      <w:proofErr w:type="spellStart"/>
      <w:r w:rsidR="00641514" w:rsidRPr="00641514">
        <w:rPr>
          <w:i/>
        </w:rPr>
        <w:t>resourcebundle.proxy.ip</w:t>
      </w:r>
      <w:proofErr w:type="spellEnd"/>
      <w:r w:rsidR="00641514" w:rsidRPr="00641514">
        <w:rPr>
          <w:i/>
        </w:rPr>
        <w:t xml:space="preserve">, </w:t>
      </w:r>
      <w:proofErr w:type="spellStart"/>
      <w:r w:rsidR="00641514" w:rsidRPr="00641514">
        <w:rPr>
          <w:i/>
        </w:rPr>
        <w:t>resourcebundle.proxy.port</w:t>
      </w:r>
      <w:proofErr w:type="spellEnd"/>
      <w:r w:rsidR="00641514">
        <w:rPr>
          <w:i/>
        </w:rPr>
        <w:t xml:space="preserve"> </w:t>
      </w:r>
      <w:r w:rsidR="00641514">
        <w:t xml:space="preserve">in </w:t>
      </w:r>
      <w:r w:rsidRPr="00AA3C5B">
        <w:t>“src/main/re</w:t>
      </w:r>
      <w:r>
        <w:t>sources/</w:t>
      </w:r>
      <w:proofErr w:type="spellStart"/>
      <w:r w:rsidR="00884471">
        <w:t>internal_conf</w:t>
      </w:r>
      <w:r>
        <w:t>.properties</w:t>
      </w:r>
      <w:proofErr w:type="spellEnd"/>
      <w:r>
        <w:t>”</w:t>
      </w:r>
      <w:r w:rsidR="00641514">
        <w:t xml:space="preserve"> file</w:t>
      </w:r>
      <w:r>
        <w:t>.</w:t>
      </w:r>
    </w:p>
    <w:p w:rsidR="00641514" w:rsidRDefault="00641514" w:rsidP="00641514">
      <w:pPr>
        <w:pStyle w:val="ListParagraph"/>
        <w:ind w:left="1440"/>
      </w:pPr>
      <w:r>
        <w:t>Note*: Comment out one of them to disable proxy.</w:t>
      </w:r>
    </w:p>
    <w:p w:rsidR="006857F4" w:rsidRDefault="00FE6175" w:rsidP="006857F4">
      <w:pPr>
        <w:pStyle w:val="ListParagraph"/>
        <w:numPr>
          <w:ilvl w:val="0"/>
          <w:numId w:val="9"/>
        </w:numPr>
      </w:pPr>
      <w:r>
        <w:t>By default, application work on port: 1373. To change it</w:t>
      </w:r>
      <w:r w:rsidRPr="00FE6175">
        <w:t>, modify “src/main/j</w:t>
      </w:r>
      <w:r w:rsidR="00133343">
        <w:t>ava/conf/application.conf”.</w:t>
      </w:r>
    </w:p>
    <w:p w:rsidR="00CC1C20" w:rsidRDefault="004568C3">
      <w:pPr>
        <w:pStyle w:val="Heading2"/>
      </w:pPr>
      <w:bookmarkStart w:id="4" w:name="_Toc473035959"/>
      <w:r>
        <w:t>Starting server</w:t>
      </w:r>
      <w:bookmarkEnd w:id="4"/>
    </w:p>
    <w:p w:rsidR="00CC1C20" w:rsidRDefault="001C4490" w:rsidP="001C4490">
      <w:pPr>
        <w:pStyle w:val="ListParagraph"/>
        <w:numPr>
          <w:ilvl w:val="0"/>
          <w:numId w:val="10"/>
        </w:numPr>
      </w:pPr>
      <w:r w:rsidRPr="001C4490">
        <w:t>Run “mongod.exe” from “C:\Program Files\MongoDB\Server\3.2\bin\”.</w:t>
      </w:r>
    </w:p>
    <w:p w:rsidR="001C4490" w:rsidRDefault="002077E2" w:rsidP="002077E2">
      <w:pPr>
        <w:pStyle w:val="ListParagraph"/>
        <w:numPr>
          <w:ilvl w:val="0"/>
          <w:numId w:val="10"/>
        </w:numPr>
      </w:pPr>
      <w:r>
        <w:t xml:space="preserve">At the root </w:t>
      </w:r>
      <w:proofErr w:type="spellStart"/>
      <w:r>
        <w:t>dir</w:t>
      </w:r>
      <w:proofErr w:type="spellEnd"/>
      <w:r>
        <w:t xml:space="preserve"> of project, run cmd with command “</w:t>
      </w:r>
      <w:r w:rsidRPr="002077E2">
        <w:t>mvn package ninja:run</w:t>
      </w:r>
      <w:r>
        <w:t>”</w:t>
      </w:r>
    </w:p>
    <w:p w:rsidR="00CC1C20" w:rsidRDefault="006857F4" w:rsidP="00663C97">
      <w:r>
        <w:rPr>
          <w:noProof/>
          <w:lang w:eastAsia="en-US"/>
        </w:rPr>
        <w:drawing>
          <wp:inline distT="0" distB="0" distL="0" distR="0" wp14:anchorId="64AF9F17" wp14:editId="40771890">
            <wp:extent cx="6635495" cy="140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3"/>
                    <a:stretch/>
                  </pic:blipFill>
                  <pic:spPr bwMode="auto">
                    <a:xfrm>
                      <a:off x="0" y="0"/>
                      <a:ext cx="6775131" cy="14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C20" w:rsidSect="0089319B">
      <w:headerReference w:type="default" r:id="rId15"/>
      <w:pgSz w:w="11909" w:h="16834" w:code="9"/>
      <w:pgMar w:top="810" w:right="569" w:bottom="1170" w:left="1080" w:header="1008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C59" w:rsidRDefault="00751C59">
      <w:r>
        <w:separator/>
      </w:r>
    </w:p>
    <w:p w:rsidR="00751C59" w:rsidRDefault="00751C59"/>
    <w:p w:rsidR="00751C59" w:rsidRDefault="00751C59"/>
  </w:endnote>
  <w:endnote w:type="continuationSeparator" w:id="0">
    <w:p w:rsidR="00751C59" w:rsidRDefault="00751C59">
      <w:r>
        <w:continuationSeparator/>
      </w:r>
    </w:p>
    <w:p w:rsidR="00751C59" w:rsidRDefault="00751C59"/>
    <w:p w:rsidR="00751C59" w:rsidRDefault="00751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C59" w:rsidRDefault="00751C59">
      <w:r>
        <w:separator/>
      </w:r>
    </w:p>
    <w:p w:rsidR="00751C59" w:rsidRDefault="00751C59"/>
    <w:p w:rsidR="00751C59" w:rsidRDefault="00751C59"/>
  </w:footnote>
  <w:footnote w:type="continuationSeparator" w:id="0">
    <w:p w:rsidR="00751C59" w:rsidRDefault="00751C59">
      <w:r>
        <w:continuationSeparator/>
      </w:r>
    </w:p>
    <w:p w:rsidR="00751C59" w:rsidRDefault="00751C59"/>
    <w:p w:rsidR="00751C59" w:rsidRDefault="00751C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625"/>
      <w:gridCol w:w="362"/>
      <w:gridCol w:w="10591"/>
    </w:tblGrid>
    <w:tr w:rsidR="00CC1C20">
      <w:trPr>
        <w:trHeight w:hRule="exact" w:val="720"/>
        <w:jc w:val="right"/>
      </w:trPr>
      <w:tc>
        <w:tcPr>
          <w:tcW w:w="2088" w:type="dxa"/>
          <w:vAlign w:val="bottom"/>
        </w:tcPr>
        <w:p w:rsidR="00CC1C20" w:rsidRDefault="00CC1C20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CC1C20" w:rsidRDefault="00CC1C20"/>
      </w:tc>
      <w:tc>
        <w:tcPr>
          <w:tcW w:w="8424" w:type="dxa"/>
          <w:vAlign w:val="bottom"/>
        </w:tcPr>
        <w:p w:rsidR="00CC1C20" w:rsidRDefault="00917FE3">
          <w:pPr>
            <w:pStyle w:val="InfoHeading"/>
          </w:pPr>
          <w:r>
            <w:t>Table of Contents</w:t>
          </w:r>
        </w:p>
      </w:tc>
    </w:tr>
    <w:tr w:rsidR="00CC1C2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CC1C20" w:rsidRDefault="00CC1C20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CC1C20" w:rsidRDefault="00CC1C20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CC1C20" w:rsidRDefault="00CC1C20">
          <w:pPr>
            <w:pStyle w:val="Header"/>
          </w:pPr>
        </w:p>
      </w:tc>
    </w:tr>
  </w:tbl>
  <w:p w:rsidR="00CC1C20" w:rsidRDefault="00CC1C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2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1443"/>
      <w:gridCol w:w="424"/>
      <w:gridCol w:w="9460"/>
    </w:tblGrid>
    <w:tr w:rsidR="003C1A71" w:rsidTr="00B26DB6">
      <w:trPr>
        <w:trHeight w:hRule="exact" w:val="432"/>
        <w:jc w:val="right"/>
      </w:trPr>
      <w:tc>
        <w:tcPr>
          <w:tcW w:w="1443" w:type="dxa"/>
          <w:vAlign w:val="center"/>
        </w:tcPr>
        <w:p w:rsidR="00CC1C20" w:rsidRDefault="00917FE3" w:rsidP="00B26DB6">
          <w:pPr>
            <w:pStyle w:val="Page"/>
            <w:ind w:left="540"/>
            <w:jc w:val="right"/>
          </w:pP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E03775">
            <w:t>01</w:t>
          </w:r>
          <w:r>
            <w:fldChar w:fldCharType="end"/>
          </w:r>
        </w:p>
      </w:tc>
      <w:tc>
        <w:tcPr>
          <w:tcW w:w="424" w:type="dxa"/>
          <w:vAlign w:val="bottom"/>
        </w:tcPr>
        <w:p w:rsidR="00CC1C20" w:rsidRDefault="00CC1C20"/>
      </w:tc>
      <w:tc>
        <w:tcPr>
          <w:tcW w:w="9461" w:type="dxa"/>
          <w:vAlign w:val="bottom"/>
        </w:tcPr>
        <w:p w:rsidR="00CC1C20" w:rsidRDefault="00917FE3">
          <w:pPr>
            <w:pStyle w:val="InfoHeading"/>
          </w:pPr>
          <w:r>
            <w:fldChar w:fldCharType="begin"/>
          </w:r>
          <w:r>
            <w:instrText xml:space="preserve"> If </w:instrText>
          </w:r>
          <w:r w:rsidR="00751C59">
            <w:fldChar w:fldCharType="begin"/>
          </w:r>
          <w:r w:rsidR="00751C59">
            <w:instrText xml:space="preserve"> STYLEREF “Heading 1”  </w:instrText>
          </w:r>
          <w:r w:rsidR="00751C59">
            <w:fldChar w:fldCharType="separate"/>
          </w:r>
          <w:r w:rsidR="00E03775">
            <w:rPr>
              <w:noProof/>
            </w:rPr>
            <w:instrText>Deploying</w:instrText>
          </w:r>
          <w:r w:rsidR="00751C59">
            <w:rPr>
              <w:noProof/>
            </w:rPr>
            <w:fldChar w:fldCharType="end"/>
          </w:r>
          <w:r>
            <w:instrText>&lt;&gt; “Error*” “</w:instrText>
          </w:r>
          <w:r w:rsidR="00751C59">
            <w:fldChar w:fldCharType="begin"/>
          </w:r>
          <w:r w:rsidR="00751C59">
            <w:instrText xml:space="preserve"> STYLEREF “Heading 1” </w:instrText>
          </w:r>
          <w:r w:rsidR="00751C59">
            <w:fldChar w:fldCharType="separate"/>
          </w:r>
          <w:r w:rsidR="00E03775">
            <w:rPr>
              <w:noProof/>
            </w:rPr>
            <w:instrText>Deploying</w:instrText>
          </w:r>
          <w:r w:rsidR="00751C59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E03775">
            <w:rPr>
              <w:noProof/>
            </w:rPr>
            <w:t xml:space="preserve">Deploying </w:t>
          </w:r>
          <w:r>
            <w:fldChar w:fldCharType="end"/>
          </w:r>
        </w:p>
      </w:tc>
    </w:tr>
    <w:tr w:rsidR="003C1A71" w:rsidTr="003C1A71">
      <w:trPr>
        <w:trHeight w:hRule="exact" w:val="53"/>
        <w:jc w:val="right"/>
      </w:trPr>
      <w:tc>
        <w:tcPr>
          <w:tcW w:w="1443" w:type="dxa"/>
          <w:shd w:val="clear" w:color="auto" w:fill="000000" w:themeFill="text1"/>
        </w:tcPr>
        <w:p w:rsidR="00CC1C20" w:rsidRDefault="00CC1C20">
          <w:pPr>
            <w:rPr>
              <w:sz w:val="10"/>
            </w:rPr>
          </w:pPr>
        </w:p>
      </w:tc>
      <w:tc>
        <w:tcPr>
          <w:tcW w:w="424" w:type="dxa"/>
        </w:tcPr>
        <w:p w:rsidR="00CC1C20" w:rsidRDefault="00CC1C20">
          <w:pPr>
            <w:rPr>
              <w:sz w:val="10"/>
            </w:rPr>
          </w:pPr>
        </w:p>
      </w:tc>
      <w:tc>
        <w:tcPr>
          <w:tcW w:w="9461" w:type="dxa"/>
          <w:shd w:val="clear" w:color="auto" w:fill="000000" w:themeFill="text1"/>
        </w:tcPr>
        <w:p w:rsidR="00CC1C20" w:rsidRDefault="00CC1C20">
          <w:pPr>
            <w:rPr>
              <w:sz w:val="10"/>
            </w:rPr>
          </w:pPr>
        </w:p>
      </w:tc>
    </w:tr>
  </w:tbl>
  <w:p w:rsidR="00CC1C20" w:rsidRDefault="00CC1C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936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1512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1296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656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2">
    <w:nsid w:val="3BFE361E"/>
    <w:multiLevelType w:val="hybridMultilevel"/>
    <w:tmpl w:val="92E4C6EE"/>
    <w:lvl w:ilvl="0" w:tplc="4AF869C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1B12FF"/>
    <w:multiLevelType w:val="hybridMultilevel"/>
    <w:tmpl w:val="93EAF730"/>
    <w:lvl w:ilvl="0" w:tplc="B0263E6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0E3365"/>
    <w:multiLevelType w:val="hybridMultilevel"/>
    <w:tmpl w:val="5920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15B30"/>
    <w:multiLevelType w:val="hybridMultilevel"/>
    <w:tmpl w:val="47BEBFDC"/>
    <w:lvl w:ilvl="0" w:tplc="94C00FF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D61E00"/>
    <w:multiLevelType w:val="hybridMultilevel"/>
    <w:tmpl w:val="A9B05BF2"/>
    <w:lvl w:ilvl="0" w:tplc="E81AD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1321AB"/>
    <w:multiLevelType w:val="hybridMultilevel"/>
    <w:tmpl w:val="03F4034E"/>
    <w:lvl w:ilvl="0" w:tplc="EB665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EC96181"/>
    <w:multiLevelType w:val="hybridMultilevel"/>
    <w:tmpl w:val="C99E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9655C"/>
    <w:multiLevelType w:val="hybridMultilevel"/>
    <w:tmpl w:val="96665A10"/>
    <w:lvl w:ilvl="0" w:tplc="EEB8BE66">
      <w:numFmt w:val="bullet"/>
      <w:lvlText w:val="-"/>
      <w:lvlJc w:val="left"/>
      <w:pPr>
        <w:ind w:left="648" w:hanging="360"/>
      </w:pPr>
      <w:rPr>
        <w:rFonts w:ascii="Andalus" w:hAnsi="Andalus" w:hint="default"/>
        <w:color w:val="FF0000"/>
        <w:sz w:val="56"/>
        <w:u w:color="595959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D0"/>
    <w:rsid w:val="00000201"/>
    <w:rsid w:val="00002A08"/>
    <w:rsid w:val="000036E0"/>
    <w:rsid w:val="000065D9"/>
    <w:rsid w:val="00017DA6"/>
    <w:rsid w:val="00021211"/>
    <w:rsid w:val="000308F6"/>
    <w:rsid w:val="00036CC8"/>
    <w:rsid w:val="0003743C"/>
    <w:rsid w:val="00051F70"/>
    <w:rsid w:val="00061DCB"/>
    <w:rsid w:val="00082B3F"/>
    <w:rsid w:val="000B70F6"/>
    <w:rsid w:val="000C3D63"/>
    <w:rsid w:val="000C722F"/>
    <w:rsid w:val="000E5999"/>
    <w:rsid w:val="00133343"/>
    <w:rsid w:val="0015168B"/>
    <w:rsid w:val="00154D0F"/>
    <w:rsid w:val="001553D1"/>
    <w:rsid w:val="0016243D"/>
    <w:rsid w:val="00167680"/>
    <w:rsid w:val="001A099D"/>
    <w:rsid w:val="001A44CF"/>
    <w:rsid w:val="001B51D3"/>
    <w:rsid w:val="001B52DF"/>
    <w:rsid w:val="001B575D"/>
    <w:rsid w:val="001C4490"/>
    <w:rsid w:val="001C7305"/>
    <w:rsid w:val="001C78CB"/>
    <w:rsid w:val="001F0F90"/>
    <w:rsid w:val="001F3937"/>
    <w:rsid w:val="001F4D07"/>
    <w:rsid w:val="002061BC"/>
    <w:rsid w:val="002077E2"/>
    <w:rsid w:val="00227885"/>
    <w:rsid w:val="002471BA"/>
    <w:rsid w:val="002472E4"/>
    <w:rsid w:val="002559F9"/>
    <w:rsid w:val="00267FF5"/>
    <w:rsid w:val="00280000"/>
    <w:rsid w:val="00281B39"/>
    <w:rsid w:val="00286D96"/>
    <w:rsid w:val="002952D3"/>
    <w:rsid w:val="002A1DDB"/>
    <w:rsid w:val="002B5113"/>
    <w:rsid w:val="002E4753"/>
    <w:rsid w:val="002E567F"/>
    <w:rsid w:val="002E5AC0"/>
    <w:rsid w:val="002F109F"/>
    <w:rsid w:val="00307F80"/>
    <w:rsid w:val="003155A0"/>
    <w:rsid w:val="00340316"/>
    <w:rsid w:val="00352115"/>
    <w:rsid w:val="00365629"/>
    <w:rsid w:val="00382018"/>
    <w:rsid w:val="0038773B"/>
    <w:rsid w:val="003974EC"/>
    <w:rsid w:val="003A69D1"/>
    <w:rsid w:val="003B17D6"/>
    <w:rsid w:val="003B5AAE"/>
    <w:rsid w:val="003C1A71"/>
    <w:rsid w:val="003F2378"/>
    <w:rsid w:val="003F6480"/>
    <w:rsid w:val="003F7693"/>
    <w:rsid w:val="00412CFE"/>
    <w:rsid w:val="0044359C"/>
    <w:rsid w:val="004568C3"/>
    <w:rsid w:val="00472448"/>
    <w:rsid w:val="0048499B"/>
    <w:rsid w:val="00486709"/>
    <w:rsid w:val="00494901"/>
    <w:rsid w:val="004B56AE"/>
    <w:rsid w:val="004D5384"/>
    <w:rsid w:val="005052D0"/>
    <w:rsid w:val="00507B4F"/>
    <w:rsid w:val="00517E62"/>
    <w:rsid w:val="005478C6"/>
    <w:rsid w:val="00572EEF"/>
    <w:rsid w:val="005A2728"/>
    <w:rsid w:val="005A75F2"/>
    <w:rsid w:val="005E301C"/>
    <w:rsid w:val="005F3010"/>
    <w:rsid w:val="005F52C7"/>
    <w:rsid w:val="00610202"/>
    <w:rsid w:val="00641514"/>
    <w:rsid w:val="00646179"/>
    <w:rsid w:val="00651B08"/>
    <w:rsid w:val="00663C97"/>
    <w:rsid w:val="00671BC2"/>
    <w:rsid w:val="006744D2"/>
    <w:rsid w:val="006857F4"/>
    <w:rsid w:val="00690010"/>
    <w:rsid w:val="0069212F"/>
    <w:rsid w:val="0069776E"/>
    <w:rsid w:val="006A6463"/>
    <w:rsid w:val="006E4E59"/>
    <w:rsid w:val="006E56DC"/>
    <w:rsid w:val="007345B4"/>
    <w:rsid w:val="00734993"/>
    <w:rsid w:val="00737E06"/>
    <w:rsid w:val="00751C59"/>
    <w:rsid w:val="00753292"/>
    <w:rsid w:val="0075359E"/>
    <w:rsid w:val="007570BC"/>
    <w:rsid w:val="0076053A"/>
    <w:rsid w:val="00791183"/>
    <w:rsid w:val="007B13C8"/>
    <w:rsid w:val="007B1EB9"/>
    <w:rsid w:val="007D6C6D"/>
    <w:rsid w:val="008170CB"/>
    <w:rsid w:val="0086345D"/>
    <w:rsid w:val="00884471"/>
    <w:rsid w:val="008870FA"/>
    <w:rsid w:val="0089319B"/>
    <w:rsid w:val="00917FE3"/>
    <w:rsid w:val="00931C6B"/>
    <w:rsid w:val="00943164"/>
    <w:rsid w:val="009628E2"/>
    <w:rsid w:val="009650B6"/>
    <w:rsid w:val="0097121B"/>
    <w:rsid w:val="00986326"/>
    <w:rsid w:val="009B413F"/>
    <w:rsid w:val="00A04229"/>
    <w:rsid w:val="00A108A6"/>
    <w:rsid w:val="00A1312F"/>
    <w:rsid w:val="00A273AA"/>
    <w:rsid w:val="00A509F7"/>
    <w:rsid w:val="00A5179B"/>
    <w:rsid w:val="00A52DB8"/>
    <w:rsid w:val="00A60BE9"/>
    <w:rsid w:val="00A61FE3"/>
    <w:rsid w:val="00A75308"/>
    <w:rsid w:val="00A80E67"/>
    <w:rsid w:val="00A87E65"/>
    <w:rsid w:val="00AA3C5B"/>
    <w:rsid w:val="00AA59AA"/>
    <w:rsid w:val="00AA7F48"/>
    <w:rsid w:val="00AC0E0F"/>
    <w:rsid w:val="00AE062D"/>
    <w:rsid w:val="00AF088A"/>
    <w:rsid w:val="00B033FA"/>
    <w:rsid w:val="00B048C5"/>
    <w:rsid w:val="00B10DE3"/>
    <w:rsid w:val="00B21D44"/>
    <w:rsid w:val="00B26DB6"/>
    <w:rsid w:val="00B37A17"/>
    <w:rsid w:val="00B4540E"/>
    <w:rsid w:val="00B50FCF"/>
    <w:rsid w:val="00B65082"/>
    <w:rsid w:val="00B71A17"/>
    <w:rsid w:val="00B71ACB"/>
    <w:rsid w:val="00B97BF3"/>
    <w:rsid w:val="00BC6AC0"/>
    <w:rsid w:val="00BE0D34"/>
    <w:rsid w:val="00BF6DB1"/>
    <w:rsid w:val="00C114AE"/>
    <w:rsid w:val="00C1756F"/>
    <w:rsid w:val="00C3277E"/>
    <w:rsid w:val="00C65E9C"/>
    <w:rsid w:val="00C75604"/>
    <w:rsid w:val="00C8002E"/>
    <w:rsid w:val="00C979A5"/>
    <w:rsid w:val="00C97A58"/>
    <w:rsid w:val="00CA0653"/>
    <w:rsid w:val="00CA51E3"/>
    <w:rsid w:val="00CA63C5"/>
    <w:rsid w:val="00CB3841"/>
    <w:rsid w:val="00CC1C20"/>
    <w:rsid w:val="00CC42FF"/>
    <w:rsid w:val="00CE6B56"/>
    <w:rsid w:val="00D073DE"/>
    <w:rsid w:val="00D565FB"/>
    <w:rsid w:val="00D85F5E"/>
    <w:rsid w:val="00DB02B9"/>
    <w:rsid w:val="00DB4ED3"/>
    <w:rsid w:val="00DC602A"/>
    <w:rsid w:val="00DD07C7"/>
    <w:rsid w:val="00DD2A3B"/>
    <w:rsid w:val="00E03775"/>
    <w:rsid w:val="00E44E07"/>
    <w:rsid w:val="00E47F36"/>
    <w:rsid w:val="00E62B03"/>
    <w:rsid w:val="00E64160"/>
    <w:rsid w:val="00E84E60"/>
    <w:rsid w:val="00EC16EC"/>
    <w:rsid w:val="00EE072E"/>
    <w:rsid w:val="00EE650B"/>
    <w:rsid w:val="00EF58F1"/>
    <w:rsid w:val="00F04EFE"/>
    <w:rsid w:val="00F21F53"/>
    <w:rsid w:val="00F414EE"/>
    <w:rsid w:val="00F45738"/>
    <w:rsid w:val="00F63BB3"/>
    <w:rsid w:val="00F65FAC"/>
    <w:rsid w:val="00F700E3"/>
    <w:rsid w:val="00F932D5"/>
    <w:rsid w:val="00F9787B"/>
    <w:rsid w:val="00FC5EB4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B3D2C13-4B3B-4A46-B921-A120024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9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F3937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/>
    </w:pPr>
  </w:style>
  <w:style w:type="paragraph" w:customStyle="1" w:styleId="TableText">
    <w:name w:val="Table Text"/>
    <w:basedOn w:val="Normal"/>
    <w:uiPriority w:val="1"/>
    <w:qFormat/>
    <w:pPr>
      <w:spacing w:before="60" w:after="60"/>
    </w:pPr>
  </w:style>
  <w:style w:type="paragraph" w:customStyle="1" w:styleId="Organization">
    <w:name w:val="Organization"/>
    <w:basedOn w:val="Normal"/>
    <w:uiPriority w:val="2"/>
    <w:qFormat/>
    <w:pPr>
      <w:spacing w:after="60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qFormat/>
    <w:rsid w:val="002952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1F393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8447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4471"/>
    <w:pPr>
      <w:spacing w:after="100"/>
      <w:ind w:left="4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C0E0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0E0F"/>
  </w:style>
  <w:style w:type="character" w:styleId="EndnoteReference">
    <w:name w:val="endnote reference"/>
    <w:basedOn w:val="DefaultParagraphFont"/>
    <w:uiPriority w:val="99"/>
    <w:semiHidden/>
    <w:unhideWhenUsed/>
    <w:rsid w:val="00AC0E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download-cente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80145676954C8DA9B1D386427C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E6506-7A4D-4F43-917A-FEC87332FA0C}"/>
      </w:docPartPr>
      <w:docPartBody>
        <w:p w:rsidR="009D5F19" w:rsidRDefault="00010665">
          <w:pPr>
            <w:pStyle w:val="5880145676954C8DA9B1D386427CAA8C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65"/>
    <w:rsid w:val="00005CA0"/>
    <w:rsid w:val="00010665"/>
    <w:rsid w:val="00024E3D"/>
    <w:rsid w:val="00093989"/>
    <w:rsid w:val="00313952"/>
    <w:rsid w:val="00591D07"/>
    <w:rsid w:val="006D2E6E"/>
    <w:rsid w:val="007471D8"/>
    <w:rsid w:val="00875FFE"/>
    <w:rsid w:val="009D5F19"/>
    <w:rsid w:val="00BE6DBE"/>
    <w:rsid w:val="00C17DA7"/>
    <w:rsid w:val="00C20345"/>
    <w:rsid w:val="00D12103"/>
    <w:rsid w:val="00E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8A86E011C4915BCBE8D2AD9C83B18">
    <w:name w:val="8EA8A86E011C4915BCBE8D2AD9C83B18"/>
  </w:style>
  <w:style w:type="paragraph" w:customStyle="1" w:styleId="7BB18EFB736C470AB9681F55BF2C9BD6">
    <w:name w:val="7BB18EFB736C470AB9681F55BF2C9BD6"/>
  </w:style>
  <w:style w:type="paragraph" w:customStyle="1" w:styleId="E086597E0F7848B08E81441633E5279D">
    <w:name w:val="E086597E0F7848B08E81441633E5279D"/>
  </w:style>
  <w:style w:type="paragraph" w:customStyle="1" w:styleId="89B9C665C2B94EB99643E8E86B568142">
    <w:name w:val="89B9C665C2B94EB99643E8E86B568142"/>
  </w:style>
  <w:style w:type="paragraph" w:customStyle="1" w:styleId="AFCE382884A542848916745D02272B2C">
    <w:name w:val="AFCE382884A542848916745D02272B2C"/>
  </w:style>
  <w:style w:type="paragraph" w:customStyle="1" w:styleId="E869818B328F4D39B6031B88D0559DE2">
    <w:name w:val="E869818B328F4D39B6031B88D0559DE2"/>
  </w:style>
  <w:style w:type="paragraph" w:customStyle="1" w:styleId="5B005A56C399479AB80EA67099467D13">
    <w:name w:val="5B005A56C399479AB80EA67099467D1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C6C3CEDAA8154AF38792069FEF09F90D">
    <w:name w:val="C6C3CEDAA8154AF38792069FEF09F90D"/>
  </w:style>
  <w:style w:type="paragraph" w:customStyle="1" w:styleId="7A1438DDB60047DDA6509B1C27F1A173">
    <w:name w:val="7A1438DDB60047DDA6509B1C27F1A173"/>
  </w:style>
  <w:style w:type="paragraph" w:customStyle="1" w:styleId="AE136C141D494EA0A7FA333BCC812B90">
    <w:name w:val="AE136C141D494EA0A7FA333BCC812B90"/>
  </w:style>
  <w:style w:type="paragraph" w:customStyle="1" w:styleId="FEB4E73456114367BB687FD93C6B5311">
    <w:name w:val="FEB4E73456114367BB687FD93C6B5311"/>
  </w:style>
  <w:style w:type="paragraph" w:customStyle="1" w:styleId="1EEC2FD681864E1DB603FB1E5E4F09B1">
    <w:name w:val="1EEC2FD681864E1DB603FB1E5E4F09B1"/>
  </w:style>
  <w:style w:type="paragraph" w:customStyle="1" w:styleId="D3E3B17017224075B3F24AD71E81FACE">
    <w:name w:val="D3E3B17017224075B3F24AD71E81FACE"/>
  </w:style>
  <w:style w:type="paragraph" w:customStyle="1" w:styleId="22C93BC721784310B73BC2E569C08E52">
    <w:name w:val="22C93BC721784310B73BC2E569C08E52"/>
  </w:style>
  <w:style w:type="paragraph" w:customStyle="1" w:styleId="59700C3711734714A3F768416627F51B">
    <w:name w:val="59700C3711734714A3F768416627F51B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4B80A4E22BF44414A0E6219A05A87334">
    <w:name w:val="4B80A4E22BF44414A0E6219A05A87334"/>
  </w:style>
  <w:style w:type="paragraph" w:customStyle="1" w:styleId="7CAC4122F0D04A9C89D6C97C89230CC8">
    <w:name w:val="7CAC4122F0D04A9C89D6C97C89230CC8"/>
  </w:style>
  <w:style w:type="paragraph" w:customStyle="1" w:styleId="D2AC5585A1FE4229AC0DB1FDBDB9CFD6">
    <w:name w:val="D2AC5585A1FE4229AC0DB1FDBDB9CFD6"/>
  </w:style>
  <w:style w:type="paragraph" w:customStyle="1" w:styleId="CFC00543474740EFA3CBF29508F17FBE">
    <w:name w:val="CFC00543474740EFA3CBF29508F17FBE"/>
  </w:style>
  <w:style w:type="paragraph" w:customStyle="1" w:styleId="58948D1C23344F4FB2A0FC891EFB2FC4">
    <w:name w:val="58948D1C23344F4FB2A0FC891EFB2FC4"/>
  </w:style>
  <w:style w:type="paragraph" w:customStyle="1" w:styleId="2115AF1DB50F4920A2ADB3421FF2C27A">
    <w:name w:val="2115AF1DB50F4920A2ADB3421FF2C27A"/>
  </w:style>
  <w:style w:type="paragraph" w:customStyle="1" w:styleId="53027FD6F0384276B5E3F52F63FF6E9C">
    <w:name w:val="53027FD6F0384276B5E3F52F63FF6E9C"/>
  </w:style>
  <w:style w:type="paragraph" w:customStyle="1" w:styleId="53F01975B43444ACAC4A075C7C1B4A1E">
    <w:name w:val="53F01975B43444ACAC4A075C7C1B4A1E"/>
  </w:style>
  <w:style w:type="paragraph" w:customStyle="1" w:styleId="5880145676954C8DA9B1D386427CAA8C">
    <w:name w:val="5880145676954C8DA9B1D386427CAA8C"/>
  </w:style>
  <w:style w:type="paragraph" w:customStyle="1" w:styleId="241483F93F024A23BE7B58A042DD0882">
    <w:name w:val="241483F93F024A23BE7B58A042DD0882"/>
  </w:style>
  <w:style w:type="paragraph" w:customStyle="1" w:styleId="8D29278B77C8432CB52E57252751C2B2">
    <w:name w:val="8D29278B77C8432CB52E57252751C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54486-1283-42DF-A1E0-00816179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645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Chau Ngo Ngoc Minh</dc:creator>
  <cp:keywords/>
  <cp:lastModifiedBy>Hung Dau The</cp:lastModifiedBy>
  <cp:revision>71</cp:revision>
  <dcterms:created xsi:type="dcterms:W3CDTF">2017-01-09T13:28:00Z</dcterms:created>
  <dcterms:modified xsi:type="dcterms:W3CDTF">2017-01-24T09:30:00Z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