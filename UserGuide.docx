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66432"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7391400"/>
                    <wp:effectExtent l="0" t="0" r="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7391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4F2C90">
                                    <w:pPr>
                                      <w:pStyle w:val="Title"/>
                                    </w:pPr>
                                    <w:r>
                                      <w:t>User Guide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82pt;z-index:-251650048;visibility:visible;mso-wrap-style:square;mso-width-percent:1000;mso-height-percent:0;mso-left-percent:59;mso-wrap-distance-left:9pt;mso-wrap-distance-top:0;mso-wrap-distance-right:9pt;mso-wrap-distance-bottom:0;mso-position-horizontal-relative:page;mso-position-vertical:top;mso-position-vertical-relative:margin;mso-width-percent:100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4F2C90">
                              <w:pPr>
                                <w:pStyle w:val="Title"/>
                              </w:pPr>
                              <w:r>
                                <w:t>User Guide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rPr>
          <w:rFonts w:asciiTheme="minorHAnsi" w:eastAsiaTheme="minorHAnsi" w:hAnsiTheme="minorHAnsi" w:cstheme="minorBidi"/>
          <w:b w:val="0"/>
          <w:bCs w:val="0"/>
          <w:color w:val="404040" w:themeColor="text1" w:themeTint="BF"/>
          <w:kern w:val="0"/>
          <w:sz w:val="20"/>
        </w:rPr>
        <w:id w:val="1583491145"/>
        <w:docPartObj>
          <w:docPartGallery w:val="Table of Contents"/>
          <w:docPartUnique/>
        </w:docPartObj>
      </w:sdtPr>
      <w:sdtEndPr>
        <w:rPr>
          <w:noProof/>
        </w:rPr>
      </w:sdtEndPr>
      <w:sdtContent>
        <w:p w:rsidR="00884471" w:rsidRDefault="00884471">
          <w:pPr>
            <w:pStyle w:val="TOCHeading"/>
          </w:pPr>
        </w:p>
        <w:p w:rsidR="004F2C90" w:rsidRDefault="00884471">
          <w:pPr>
            <w:pStyle w:val="TOC1"/>
            <w:rPr>
              <w:rFonts w:eastAsiaTheme="minorEastAsia"/>
              <w:color w:val="auto"/>
              <w:kern w:val="0"/>
              <w:sz w:val="22"/>
              <w:szCs w:val="22"/>
              <w:lang w:eastAsia="en-US"/>
            </w:rPr>
          </w:pPr>
          <w:r>
            <w:fldChar w:fldCharType="begin"/>
          </w:r>
          <w:r>
            <w:instrText xml:space="preserve"> TOC \o "1-3" \h \z \u </w:instrText>
          </w:r>
          <w:r>
            <w:fldChar w:fldCharType="separate"/>
          </w:r>
          <w:hyperlink w:anchor="_Toc473038811" w:history="1">
            <w:r w:rsidR="004F2C90" w:rsidRPr="00016CBE">
              <w:rPr>
                <w:rStyle w:val="Hyperlink"/>
              </w:rPr>
              <w:t>Instruction</w:t>
            </w:r>
            <w:r w:rsidR="004F2C90">
              <w:rPr>
                <w:webHidden/>
              </w:rPr>
              <w:tab/>
            </w:r>
            <w:r w:rsidR="004F2C90">
              <w:rPr>
                <w:webHidden/>
              </w:rPr>
              <w:fldChar w:fldCharType="begin"/>
            </w:r>
            <w:r w:rsidR="004F2C90">
              <w:rPr>
                <w:webHidden/>
              </w:rPr>
              <w:instrText xml:space="preserve"> PAGEREF _Toc473038811 \h </w:instrText>
            </w:r>
            <w:r w:rsidR="004F2C90">
              <w:rPr>
                <w:webHidden/>
              </w:rPr>
            </w:r>
            <w:r w:rsidR="004F2C90">
              <w:rPr>
                <w:webHidden/>
              </w:rPr>
              <w:fldChar w:fldCharType="separate"/>
            </w:r>
            <w:r w:rsidR="004F2C90">
              <w:rPr>
                <w:webHidden/>
              </w:rPr>
              <w:t>1</w:t>
            </w:r>
            <w:r w:rsidR="004F2C90">
              <w:rPr>
                <w:webHidden/>
              </w:rPr>
              <w:fldChar w:fldCharType="end"/>
            </w:r>
          </w:hyperlink>
        </w:p>
        <w:p w:rsidR="004F2C90" w:rsidRDefault="004F2C90">
          <w:pPr>
            <w:pStyle w:val="TOC2"/>
            <w:tabs>
              <w:tab w:val="right" w:leader="underscore" w:pos="10581"/>
            </w:tabs>
            <w:rPr>
              <w:rFonts w:eastAsiaTheme="minorEastAsia"/>
              <w:noProof/>
              <w:color w:val="auto"/>
              <w:sz w:val="22"/>
              <w:szCs w:val="22"/>
              <w:lang w:eastAsia="en-US"/>
            </w:rPr>
          </w:pPr>
          <w:hyperlink w:anchor="_Toc473038812" w:history="1">
            <w:r w:rsidRPr="00016CBE">
              <w:rPr>
                <w:rStyle w:val="Hyperlink"/>
                <w:noProof/>
              </w:rPr>
              <w:t>Application</w:t>
            </w:r>
            <w:r>
              <w:rPr>
                <w:noProof/>
                <w:webHidden/>
              </w:rPr>
              <w:tab/>
            </w:r>
            <w:r>
              <w:rPr>
                <w:noProof/>
                <w:webHidden/>
              </w:rPr>
              <w:fldChar w:fldCharType="begin"/>
            </w:r>
            <w:r>
              <w:rPr>
                <w:noProof/>
                <w:webHidden/>
              </w:rPr>
              <w:instrText xml:space="preserve"> PAGEREF _Toc473038812 \h </w:instrText>
            </w:r>
            <w:r>
              <w:rPr>
                <w:noProof/>
                <w:webHidden/>
              </w:rPr>
            </w:r>
            <w:r>
              <w:rPr>
                <w:noProof/>
                <w:webHidden/>
              </w:rPr>
              <w:fldChar w:fldCharType="separate"/>
            </w:r>
            <w:r>
              <w:rPr>
                <w:noProof/>
                <w:webHidden/>
              </w:rPr>
              <w:t>1</w:t>
            </w:r>
            <w:r>
              <w:rPr>
                <w:noProof/>
                <w:webHidden/>
              </w:rPr>
              <w:fldChar w:fldCharType="end"/>
            </w:r>
          </w:hyperlink>
        </w:p>
        <w:p w:rsidR="004F2C90" w:rsidRDefault="004F2C90">
          <w:pPr>
            <w:pStyle w:val="TOC2"/>
            <w:tabs>
              <w:tab w:val="right" w:leader="underscore" w:pos="10581"/>
            </w:tabs>
            <w:rPr>
              <w:rFonts w:eastAsiaTheme="minorEastAsia"/>
              <w:noProof/>
              <w:color w:val="auto"/>
              <w:sz w:val="22"/>
              <w:szCs w:val="22"/>
              <w:lang w:eastAsia="en-US"/>
            </w:rPr>
          </w:pPr>
          <w:hyperlink w:anchor="_Toc473038813" w:history="1">
            <w:r w:rsidRPr="00016CBE">
              <w:rPr>
                <w:rStyle w:val="Hyperlink"/>
                <w:noProof/>
              </w:rPr>
              <w:t>Dashboard</w:t>
            </w:r>
            <w:r>
              <w:rPr>
                <w:noProof/>
                <w:webHidden/>
              </w:rPr>
              <w:tab/>
            </w:r>
            <w:r>
              <w:rPr>
                <w:noProof/>
                <w:webHidden/>
              </w:rPr>
              <w:fldChar w:fldCharType="begin"/>
            </w:r>
            <w:r>
              <w:rPr>
                <w:noProof/>
                <w:webHidden/>
              </w:rPr>
              <w:instrText xml:space="preserve"> PAGEREF _Toc473038813 \h </w:instrText>
            </w:r>
            <w:r>
              <w:rPr>
                <w:noProof/>
                <w:webHidden/>
              </w:rPr>
            </w:r>
            <w:r>
              <w:rPr>
                <w:noProof/>
                <w:webHidden/>
              </w:rPr>
              <w:fldChar w:fldCharType="separate"/>
            </w:r>
            <w:r>
              <w:rPr>
                <w:noProof/>
                <w:webHidden/>
              </w:rPr>
              <w:t>2</w:t>
            </w:r>
            <w:r>
              <w:rPr>
                <w:noProof/>
                <w:webHidden/>
              </w:rPr>
              <w:fldChar w:fldCharType="end"/>
            </w:r>
          </w:hyperlink>
        </w:p>
        <w:p w:rsidR="004F2C90" w:rsidRDefault="004F2C90">
          <w:pPr>
            <w:pStyle w:val="TOC2"/>
            <w:tabs>
              <w:tab w:val="right" w:leader="underscore" w:pos="10581"/>
            </w:tabs>
            <w:rPr>
              <w:rFonts w:eastAsiaTheme="minorEastAsia"/>
              <w:noProof/>
              <w:color w:val="auto"/>
              <w:sz w:val="22"/>
              <w:szCs w:val="22"/>
              <w:lang w:eastAsia="en-US"/>
            </w:rPr>
          </w:pPr>
          <w:hyperlink w:anchor="_Toc473038814" w:history="1">
            <w:r w:rsidRPr="00016CBE">
              <w:rPr>
                <w:rStyle w:val="Hyperlink"/>
                <w:noProof/>
              </w:rPr>
              <w:t>Gadget</w:t>
            </w:r>
            <w:r>
              <w:rPr>
                <w:noProof/>
                <w:webHidden/>
              </w:rPr>
              <w:tab/>
            </w:r>
            <w:r>
              <w:rPr>
                <w:noProof/>
                <w:webHidden/>
              </w:rPr>
              <w:fldChar w:fldCharType="begin"/>
            </w:r>
            <w:r>
              <w:rPr>
                <w:noProof/>
                <w:webHidden/>
              </w:rPr>
              <w:instrText xml:space="preserve"> PAGEREF _Toc473038814 \h </w:instrText>
            </w:r>
            <w:r>
              <w:rPr>
                <w:noProof/>
                <w:webHidden/>
              </w:rPr>
            </w:r>
            <w:r>
              <w:rPr>
                <w:noProof/>
                <w:webHidden/>
              </w:rPr>
              <w:fldChar w:fldCharType="separate"/>
            </w:r>
            <w:r>
              <w:rPr>
                <w:noProof/>
                <w:webHidden/>
              </w:rPr>
              <w:t>4</w:t>
            </w:r>
            <w:r>
              <w:rPr>
                <w:noProof/>
                <w:webHidden/>
              </w:rPr>
              <w:fldChar w:fldCharType="end"/>
            </w:r>
          </w:hyperlink>
        </w:p>
        <w:p w:rsidR="004F2C90" w:rsidRDefault="004F2C90">
          <w:pPr>
            <w:pStyle w:val="TOC1"/>
            <w:rPr>
              <w:rFonts w:eastAsiaTheme="minorEastAsia"/>
              <w:color w:val="auto"/>
              <w:kern w:val="0"/>
              <w:sz w:val="22"/>
              <w:szCs w:val="22"/>
              <w:lang w:eastAsia="en-US"/>
            </w:rPr>
          </w:pPr>
          <w:hyperlink w:anchor="_Toc473038815" w:history="1">
            <w:r w:rsidRPr="00016CBE">
              <w:rPr>
                <w:rStyle w:val="Hyperlink"/>
              </w:rPr>
              <w:t>Database diagram</w:t>
            </w:r>
            <w:r>
              <w:rPr>
                <w:webHidden/>
              </w:rPr>
              <w:tab/>
            </w:r>
            <w:r>
              <w:rPr>
                <w:webHidden/>
              </w:rPr>
              <w:fldChar w:fldCharType="begin"/>
            </w:r>
            <w:r>
              <w:rPr>
                <w:webHidden/>
              </w:rPr>
              <w:instrText xml:space="preserve"> PAGEREF _Toc473038815 \h </w:instrText>
            </w:r>
            <w:r>
              <w:rPr>
                <w:webHidden/>
              </w:rPr>
            </w:r>
            <w:r>
              <w:rPr>
                <w:webHidden/>
              </w:rPr>
              <w:fldChar w:fldCharType="separate"/>
            </w:r>
            <w:r>
              <w:rPr>
                <w:webHidden/>
              </w:rPr>
              <w:t>8</w:t>
            </w:r>
            <w:r>
              <w:rPr>
                <w:webHidden/>
              </w:rPr>
              <w:fldChar w:fldCharType="end"/>
            </w:r>
          </w:hyperlink>
        </w:p>
        <w:p w:rsidR="004F2C90" w:rsidRDefault="004F2C90">
          <w:pPr>
            <w:pStyle w:val="TOC1"/>
            <w:rPr>
              <w:rFonts w:eastAsiaTheme="minorEastAsia"/>
              <w:color w:val="auto"/>
              <w:kern w:val="0"/>
              <w:sz w:val="22"/>
              <w:szCs w:val="22"/>
              <w:lang w:eastAsia="en-US"/>
            </w:rPr>
          </w:pPr>
          <w:hyperlink w:anchor="_Toc473038816" w:history="1">
            <w:r w:rsidRPr="00016CBE">
              <w:rPr>
                <w:rStyle w:val="Hyperlink"/>
              </w:rPr>
              <w:t>Back-end diagram</w:t>
            </w:r>
            <w:r>
              <w:rPr>
                <w:webHidden/>
              </w:rPr>
              <w:tab/>
            </w:r>
            <w:r>
              <w:rPr>
                <w:webHidden/>
              </w:rPr>
              <w:fldChar w:fldCharType="begin"/>
            </w:r>
            <w:r>
              <w:rPr>
                <w:webHidden/>
              </w:rPr>
              <w:instrText xml:space="preserve"> PAGEREF _Toc473038816 \h </w:instrText>
            </w:r>
            <w:r>
              <w:rPr>
                <w:webHidden/>
              </w:rPr>
            </w:r>
            <w:r>
              <w:rPr>
                <w:webHidden/>
              </w:rPr>
              <w:fldChar w:fldCharType="separate"/>
            </w:r>
            <w:r>
              <w:rPr>
                <w:webHidden/>
              </w:rPr>
              <w:t>9</w:t>
            </w:r>
            <w:r>
              <w:rPr>
                <w:webHidden/>
              </w:rPr>
              <w:fldChar w:fldCharType="end"/>
            </w:r>
          </w:hyperlink>
        </w:p>
        <w:p w:rsidR="004F2C90" w:rsidRDefault="004F2C90">
          <w:pPr>
            <w:pStyle w:val="TOC1"/>
            <w:rPr>
              <w:rFonts w:eastAsiaTheme="minorEastAsia"/>
              <w:color w:val="auto"/>
              <w:kern w:val="0"/>
              <w:sz w:val="22"/>
              <w:szCs w:val="22"/>
              <w:lang w:eastAsia="en-US"/>
            </w:rPr>
          </w:pPr>
          <w:hyperlink w:anchor="_Toc473038817" w:history="1">
            <w:r w:rsidRPr="00016CBE">
              <w:rPr>
                <w:rStyle w:val="Hyperlink"/>
              </w:rPr>
              <w:t>Front-end diagram</w:t>
            </w:r>
            <w:r>
              <w:rPr>
                <w:webHidden/>
              </w:rPr>
              <w:tab/>
            </w:r>
            <w:r>
              <w:rPr>
                <w:webHidden/>
              </w:rPr>
              <w:fldChar w:fldCharType="begin"/>
            </w:r>
            <w:r>
              <w:rPr>
                <w:webHidden/>
              </w:rPr>
              <w:instrText xml:space="preserve"> PAGEREF _Toc473038817 \h </w:instrText>
            </w:r>
            <w:r>
              <w:rPr>
                <w:webHidden/>
              </w:rPr>
            </w:r>
            <w:r>
              <w:rPr>
                <w:webHidden/>
              </w:rPr>
              <w:fldChar w:fldCharType="separate"/>
            </w:r>
            <w:r>
              <w:rPr>
                <w:webHidden/>
              </w:rPr>
              <w:t>10</w:t>
            </w:r>
            <w:r>
              <w:rPr>
                <w:webHidden/>
              </w:rPr>
              <w:fldChar w:fldCharType="end"/>
            </w:r>
          </w:hyperlink>
        </w:p>
        <w:p w:rsidR="004F2C90" w:rsidRDefault="004F2C90">
          <w:pPr>
            <w:pStyle w:val="TOC1"/>
            <w:rPr>
              <w:rFonts w:eastAsiaTheme="minorEastAsia"/>
              <w:color w:val="auto"/>
              <w:kern w:val="0"/>
              <w:sz w:val="22"/>
              <w:szCs w:val="22"/>
              <w:lang w:eastAsia="en-US"/>
            </w:rPr>
          </w:pPr>
          <w:hyperlink w:anchor="_Toc473038818" w:history="1">
            <w:r w:rsidRPr="00016CBE">
              <w:rPr>
                <w:rStyle w:val="Hyperlink"/>
              </w:rPr>
              <w:t>Caching</w:t>
            </w:r>
            <w:r>
              <w:rPr>
                <w:webHidden/>
              </w:rPr>
              <w:tab/>
            </w:r>
            <w:r>
              <w:rPr>
                <w:webHidden/>
              </w:rPr>
              <w:fldChar w:fldCharType="begin"/>
            </w:r>
            <w:r>
              <w:rPr>
                <w:webHidden/>
              </w:rPr>
              <w:instrText xml:space="preserve"> PAGEREF _Toc473038818 \h </w:instrText>
            </w:r>
            <w:r>
              <w:rPr>
                <w:webHidden/>
              </w:rPr>
            </w:r>
            <w:r>
              <w:rPr>
                <w:webHidden/>
              </w:rPr>
              <w:fldChar w:fldCharType="separate"/>
            </w:r>
            <w:r>
              <w:rPr>
                <w:webHidden/>
              </w:rPr>
              <w:t>11</w:t>
            </w:r>
            <w:r>
              <w:rPr>
                <w:webHidden/>
              </w:rPr>
              <w:fldChar w:fldCharType="end"/>
            </w:r>
          </w:hyperlink>
        </w:p>
        <w:p w:rsidR="004F2C90" w:rsidRDefault="004F2C90">
          <w:pPr>
            <w:pStyle w:val="TOC2"/>
            <w:tabs>
              <w:tab w:val="right" w:leader="underscore" w:pos="10581"/>
            </w:tabs>
            <w:rPr>
              <w:rFonts w:eastAsiaTheme="minorEastAsia"/>
              <w:noProof/>
              <w:color w:val="auto"/>
              <w:sz w:val="22"/>
              <w:szCs w:val="22"/>
              <w:lang w:eastAsia="en-US"/>
            </w:rPr>
          </w:pPr>
          <w:hyperlink w:anchor="_Toc473038819" w:history="1">
            <w:r w:rsidRPr="00016CBE">
              <w:rPr>
                <w:rStyle w:val="Hyperlink"/>
                <w:noProof/>
              </w:rPr>
              <w:t>Greenhopper gadget caching:</w:t>
            </w:r>
            <w:r>
              <w:rPr>
                <w:noProof/>
                <w:webHidden/>
              </w:rPr>
              <w:tab/>
            </w:r>
            <w:r>
              <w:rPr>
                <w:noProof/>
                <w:webHidden/>
              </w:rPr>
              <w:fldChar w:fldCharType="begin"/>
            </w:r>
            <w:r>
              <w:rPr>
                <w:noProof/>
                <w:webHidden/>
              </w:rPr>
              <w:instrText xml:space="preserve"> PAGEREF _Toc473038819 \h </w:instrText>
            </w:r>
            <w:r>
              <w:rPr>
                <w:noProof/>
                <w:webHidden/>
              </w:rPr>
            </w:r>
            <w:r>
              <w:rPr>
                <w:noProof/>
                <w:webHidden/>
              </w:rPr>
              <w:fldChar w:fldCharType="separate"/>
            </w:r>
            <w:r>
              <w:rPr>
                <w:noProof/>
                <w:webHidden/>
              </w:rPr>
              <w:t>11</w:t>
            </w:r>
            <w:r>
              <w:rPr>
                <w:noProof/>
                <w:webHidden/>
              </w:rPr>
              <w:fldChar w:fldCharType="end"/>
            </w:r>
          </w:hyperlink>
        </w:p>
        <w:p w:rsidR="004F2C90" w:rsidRDefault="004F2C90">
          <w:pPr>
            <w:pStyle w:val="TOC1"/>
            <w:rPr>
              <w:rFonts w:eastAsiaTheme="minorEastAsia"/>
              <w:color w:val="auto"/>
              <w:kern w:val="0"/>
              <w:sz w:val="22"/>
              <w:szCs w:val="22"/>
              <w:lang w:eastAsia="en-US"/>
            </w:rPr>
          </w:pPr>
          <w:hyperlink w:anchor="_Toc473038820" w:history="1">
            <w:r w:rsidRPr="00016CBE">
              <w:rPr>
                <w:rStyle w:val="Hyperlink"/>
              </w:rPr>
              <w:t>Test Execution Report Querying Rules</w:t>
            </w:r>
            <w:r>
              <w:rPr>
                <w:webHidden/>
              </w:rPr>
              <w:tab/>
            </w:r>
            <w:r>
              <w:rPr>
                <w:webHidden/>
              </w:rPr>
              <w:fldChar w:fldCharType="begin"/>
            </w:r>
            <w:r>
              <w:rPr>
                <w:webHidden/>
              </w:rPr>
              <w:instrText xml:space="preserve"> PAGEREF _Toc473038820 \h </w:instrText>
            </w:r>
            <w:r>
              <w:rPr>
                <w:webHidden/>
              </w:rPr>
            </w:r>
            <w:r>
              <w:rPr>
                <w:webHidden/>
              </w:rPr>
              <w:fldChar w:fldCharType="separate"/>
            </w:r>
            <w:r>
              <w:rPr>
                <w:webHidden/>
              </w:rPr>
              <w:t>12</w:t>
            </w:r>
            <w:r>
              <w:rPr>
                <w:webHidden/>
              </w:rPr>
              <w:fldChar w:fldCharType="end"/>
            </w:r>
          </w:hyperlink>
        </w:p>
        <w:p w:rsidR="004F2C90" w:rsidRDefault="004F2C90">
          <w:pPr>
            <w:pStyle w:val="TOC1"/>
            <w:rPr>
              <w:rFonts w:eastAsiaTheme="minorEastAsia"/>
              <w:color w:val="auto"/>
              <w:kern w:val="0"/>
              <w:sz w:val="22"/>
              <w:szCs w:val="22"/>
              <w:lang w:eastAsia="en-US"/>
            </w:rPr>
          </w:pPr>
          <w:hyperlink w:anchor="_Toc473038821" w:history="1">
            <w:r w:rsidRPr="00016CBE">
              <w:rPr>
                <w:rStyle w:val="Hyperlink"/>
              </w:rPr>
              <w:t>Logging</w:t>
            </w:r>
            <w:r>
              <w:rPr>
                <w:webHidden/>
              </w:rPr>
              <w:tab/>
            </w:r>
            <w:r>
              <w:rPr>
                <w:webHidden/>
              </w:rPr>
              <w:fldChar w:fldCharType="begin"/>
            </w:r>
            <w:r>
              <w:rPr>
                <w:webHidden/>
              </w:rPr>
              <w:instrText xml:space="preserve"> PAGEREF _Toc473038821 \h </w:instrText>
            </w:r>
            <w:r>
              <w:rPr>
                <w:webHidden/>
              </w:rPr>
            </w:r>
            <w:r>
              <w:rPr>
                <w:webHidden/>
              </w:rPr>
              <w:fldChar w:fldCharType="separate"/>
            </w:r>
            <w:r>
              <w:rPr>
                <w:webHidden/>
              </w:rPr>
              <w:t>13</w:t>
            </w:r>
            <w:r>
              <w:rPr>
                <w:webHidden/>
              </w:rPr>
              <w:fldChar w:fldCharType="end"/>
            </w:r>
          </w:hyperlink>
        </w:p>
        <w:p w:rsidR="00CC1C20" w:rsidRDefault="00884471">
          <w:pPr>
            <w:sectPr w:rsidR="00CC1C20" w:rsidSect="005A75F2">
              <w:headerReference w:type="default" r:id="rId10"/>
              <w:pgSz w:w="12240" w:h="15840" w:code="1"/>
              <w:pgMar w:top="1080" w:right="569" w:bottom="720" w:left="1080" w:header="1080" w:footer="720" w:gutter="0"/>
              <w:pgNumType w:fmt="lowerRoman" w:start="0"/>
              <w:cols w:space="708"/>
              <w:titlePg/>
              <w:docGrid w:linePitch="360"/>
            </w:sectPr>
          </w:pPr>
          <w:r>
            <w:rPr>
              <w:b/>
              <w:bCs/>
              <w:noProof/>
            </w:rPr>
            <w:fldChar w:fldCharType="end"/>
          </w:r>
        </w:p>
      </w:sdtContent>
    </w:sdt>
    <w:p w:rsidR="00146D45" w:rsidRDefault="00146D45" w:rsidP="00146D45">
      <w:pPr>
        <w:pStyle w:val="Heading1"/>
      </w:pPr>
      <w:bookmarkStart w:id="0" w:name="_Toc473038811"/>
      <w:r w:rsidRPr="00286D96">
        <w:lastRenderedPageBreak/>
        <w:t>Instruction</w:t>
      </w:r>
      <w:bookmarkEnd w:id="0"/>
    </w:p>
    <w:p w:rsidR="00146D45" w:rsidRPr="001B575D" w:rsidRDefault="00146D45" w:rsidP="00146D45">
      <w:pPr>
        <w:pStyle w:val="Heading2"/>
      </w:pPr>
      <w:bookmarkStart w:id="1" w:name="_Toc473038812"/>
      <w:r>
        <w:t>Application</w:t>
      </w:r>
      <w:bookmarkEnd w:id="1"/>
    </w:p>
    <w:p w:rsidR="00146D45" w:rsidRDefault="00146D45" w:rsidP="00146D45">
      <w:pPr>
        <w:pStyle w:val="ListBullet"/>
      </w:pPr>
      <w:r>
        <w:t>We strongly recommend using Google Chrome browser.</w:t>
      </w:r>
    </w:p>
    <w:p w:rsidR="00146D45" w:rsidRDefault="00146D45" w:rsidP="00146D45">
      <w:pPr>
        <w:pStyle w:val="ListBullet"/>
      </w:pPr>
      <w:r>
        <w:t>Login UI</w:t>
      </w:r>
    </w:p>
    <w:p w:rsidR="00146D45" w:rsidRDefault="00146D45" w:rsidP="00146D45">
      <w:pPr>
        <w:pStyle w:val="ListBullet"/>
        <w:numPr>
          <w:ilvl w:val="0"/>
          <w:numId w:val="0"/>
        </w:numPr>
        <w:ind w:left="288"/>
      </w:pPr>
      <w:r>
        <w:rPr>
          <w:noProof/>
          <w:lang w:eastAsia="en-US"/>
        </w:rPr>
        <w:drawing>
          <wp:inline distT="0" distB="0" distL="0" distR="0" wp14:anchorId="04ED699A" wp14:editId="22F8EB86">
            <wp:extent cx="6505575" cy="2305050"/>
            <wp:effectExtent l="0" t="0" r="9525" b="0"/>
            <wp:docPr id="2" name="Picture 2" descr="C:\Users\nnmchau\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5575" cy="2305050"/>
                    </a:xfrm>
                    <a:prstGeom prst="rect">
                      <a:avLst/>
                    </a:prstGeom>
                    <a:noFill/>
                    <a:ln>
                      <a:noFill/>
                    </a:ln>
                  </pic:spPr>
                </pic:pic>
              </a:graphicData>
            </a:graphic>
          </wp:inline>
        </w:drawing>
      </w:r>
    </w:p>
    <w:p w:rsidR="00146D45" w:rsidRDefault="00146D45" w:rsidP="00146D45">
      <w:pPr>
        <w:pStyle w:val="ListBullet"/>
        <w:numPr>
          <w:ilvl w:val="0"/>
          <w:numId w:val="2"/>
        </w:numPr>
      </w:pPr>
      <w:r>
        <w:t>Toolbar</w:t>
      </w:r>
    </w:p>
    <w:p w:rsidR="00146D45" w:rsidRDefault="00146D45" w:rsidP="00146D45">
      <w:pPr>
        <w:pStyle w:val="ListBullet"/>
        <w:numPr>
          <w:ilvl w:val="0"/>
          <w:numId w:val="9"/>
        </w:numPr>
      </w:pPr>
      <w:r>
        <w:t>Admin user</w:t>
      </w:r>
    </w:p>
    <w:p w:rsidR="00146D45" w:rsidRDefault="00146D45" w:rsidP="00146D45">
      <w:pPr>
        <w:pStyle w:val="ListBullet"/>
        <w:numPr>
          <w:ilvl w:val="0"/>
          <w:numId w:val="0"/>
        </w:numPr>
        <w:ind w:left="576" w:hanging="288"/>
      </w:pPr>
      <w:r>
        <w:rPr>
          <w:noProof/>
          <w:lang w:eastAsia="en-US"/>
        </w:rPr>
        <mc:AlternateContent>
          <mc:Choice Requires="wpg">
            <w:drawing>
              <wp:inline distT="0" distB="0" distL="0" distR="0" wp14:anchorId="42703E75" wp14:editId="6718F2FB">
                <wp:extent cx="6248400" cy="2000250"/>
                <wp:effectExtent l="0" t="0" r="19050" b="19050"/>
                <wp:docPr id="19" name="Group 19"/>
                <wp:cNvGraphicFramePr/>
                <a:graphic xmlns:a="http://schemas.openxmlformats.org/drawingml/2006/main">
                  <a:graphicData uri="http://schemas.microsoft.com/office/word/2010/wordprocessingGroup">
                    <wpg:wgp>
                      <wpg:cNvGrpSpPr/>
                      <wpg:grpSpPr>
                        <a:xfrm>
                          <a:off x="0" y="0"/>
                          <a:ext cx="6248400" cy="2000250"/>
                          <a:chOff x="0" y="0"/>
                          <a:chExt cx="6248400" cy="2000250"/>
                        </a:xfrm>
                      </wpg:grpSpPr>
                      <wpg:grpSp>
                        <wpg:cNvPr id="15" name="Group 15"/>
                        <wpg:cNvGrpSpPr/>
                        <wpg:grpSpPr>
                          <a:xfrm>
                            <a:off x="0" y="971550"/>
                            <a:ext cx="6159500" cy="1028700"/>
                            <a:chOff x="0" y="0"/>
                            <a:chExt cx="6159500" cy="1028700"/>
                          </a:xfrm>
                        </wpg:grpSpPr>
                        <pic:pic xmlns:pic="http://schemas.openxmlformats.org/drawingml/2006/picture">
                          <pic:nvPicPr>
                            <pic:cNvPr id="10" name="Picture 10" descr="C:\Users\nnmchau\Desktop\toolbarAdmin.PNG"/>
                            <pic:cNvPicPr>
                              <a:picLocks noChangeAspect="1"/>
                            </pic:cNvPicPr>
                          </pic:nvPicPr>
                          <pic:blipFill rotWithShape="1">
                            <a:blip r:embed="rId12">
                              <a:extLst>
                                <a:ext uri="{28A0092B-C50C-407E-A947-70E740481C1C}">
                                  <a14:useLocalDpi xmlns:a14="http://schemas.microsoft.com/office/drawing/2010/main" val="0"/>
                                </a:ext>
                              </a:extLst>
                            </a:blip>
                            <a:srcRect l="43192" t="-3637" b="1"/>
                            <a:stretch/>
                          </pic:blipFill>
                          <pic:spPr bwMode="auto">
                            <a:xfrm>
                              <a:off x="0" y="0"/>
                              <a:ext cx="6159500" cy="361950"/>
                            </a:xfrm>
                            <a:prstGeom prst="rect">
                              <a:avLst/>
                            </a:prstGeom>
                            <a:noFill/>
                            <a:ln>
                              <a:noFill/>
                            </a:ln>
                            <a:extLst>
                              <a:ext uri="{53640926-AAD7-44D8-BBD7-CCE9431645EC}">
                                <a14:shadowObscured xmlns:a14="http://schemas.microsoft.com/office/drawing/2010/main"/>
                              </a:ext>
                            </a:extLst>
                          </pic:spPr>
                        </pic:pic>
                        <wps:wsp>
                          <wps:cNvPr id="11" name="Rounded Rectangular Callout 11"/>
                          <wps:cNvSpPr/>
                          <wps:spPr>
                            <a:xfrm>
                              <a:off x="3114675" y="533400"/>
                              <a:ext cx="962025" cy="323850"/>
                            </a:xfrm>
                            <a:prstGeom prst="wedgeRoundRectCallout">
                              <a:avLst>
                                <a:gd name="adj1" fmla="val 15016"/>
                                <a:gd name="adj2" fmla="val -12596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146D45" w:rsidRDefault="00146D45" w:rsidP="00146D45">
                                <w:pPr>
                                  <w:jc w:val="center"/>
                                </w:pPr>
                                <w:r>
                                  <w:t>User’s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ular Callout 12"/>
                          <wps:cNvSpPr/>
                          <wps:spPr>
                            <a:xfrm>
                              <a:off x="4381500" y="600075"/>
                              <a:ext cx="1057275" cy="428625"/>
                            </a:xfrm>
                            <a:prstGeom prst="wedgeRoundRectCallout">
                              <a:avLst>
                                <a:gd name="adj1" fmla="val -21617"/>
                                <a:gd name="adj2" fmla="val -118506"/>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146D45" w:rsidRDefault="00146D45" w:rsidP="00146D45">
                                <w:pPr>
                                  <w:jc w:val="center"/>
                                </w:pPr>
                                <w:r>
                                  <w:t>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ounded Rectangular Callout 16"/>
                        <wps:cNvSpPr/>
                        <wps:spPr>
                          <a:xfrm>
                            <a:off x="3924300" y="571501"/>
                            <a:ext cx="1400175" cy="323850"/>
                          </a:xfrm>
                          <a:prstGeom prst="wedgeRoundRectCallout">
                            <a:avLst>
                              <a:gd name="adj1" fmla="val 29508"/>
                              <a:gd name="adj2" fmla="val 93534"/>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146D45" w:rsidRDefault="00146D45" w:rsidP="00146D45">
                              <w:pPr>
                                <w:jc w:val="center"/>
                              </w:pPr>
                              <w:r>
                                <w:t>User’s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ular Callout 17"/>
                        <wps:cNvSpPr/>
                        <wps:spPr>
                          <a:xfrm>
                            <a:off x="4676775" y="0"/>
                            <a:ext cx="1400175" cy="409575"/>
                          </a:xfrm>
                          <a:prstGeom prst="wedgeRoundRectCallout">
                            <a:avLst>
                              <a:gd name="adj1" fmla="val 11140"/>
                              <a:gd name="adj2" fmla="val 192779"/>
                              <a:gd name="adj3" fmla="val 16667"/>
                            </a:avLst>
                          </a:prstGeom>
                          <a:ln w="19050"/>
                        </wps:spPr>
                        <wps:style>
                          <a:lnRef idx="2">
                            <a:schemeClr val="accent5"/>
                          </a:lnRef>
                          <a:fillRef idx="1">
                            <a:schemeClr val="lt1"/>
                          </a:fillRef>
                          <a:effectRef idx="0">
                            <a:schemeClr val="accent5"/>
                          </a:effectRef>
                          <a:fontRef idx="minor">
                            <a:schemeClr val="dk1"/>
                          </a:fontRef>
                        </wps:style>
                        <wps:txbx>
                          <w:txbxContent>
                            <w:p w:rsidR="00146D45" w:rsidRDefault="00146D45" w:rsidP="00146D45">
                              <w:pPr>
                                <w:jc w:val="center"/>
                              </w:pPr>
                              <w:r>
                                <w:t>Configuration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ular Callout 18"/>
                        <wps:cNvSpPr/>
                        <wps:spPr>
                          <a:xfrm>
                            <a:off x="5553075" y="1571625"/>
                            <a:ext cx="695325" cy="304800"/>
                          </a:xfrm>
                          <a:prstGeom prst="wedgeRoundRectCallout">
                            <a:avLst>
                              <a:gd name="adj1" fmla="val 6145"/>
                              <a:gd name="adj2" fmla="val -14100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146D45" w:rsidRDefault="00146D45" w:rsidP="00146D45">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2703E75" id="Group 19" o:spid="_x0000_s1027" style="width:492pt;height:157.5pt;mso-position-horizontal-relative:char;mso-position-vertical-relative:line" coordsize="62484,20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">
                <v:group id="Group 15" o:spid="_x0000_s1028" style="position:absolute;top:9715;width:61595;height:10287" coordsize="61595,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width:61595;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wPvbFAAAA2wAAAA8AAABkcnMvZG93bnJldi54bWxEj0FrwkAQhe9C/8MyhV6kbuyhaHQjEhC9&#10;tKXqD5hmxyQkOxuyG0399c6h0NsM781736w3o2vVlfpQezYwnyWgiAtvay4NnE+71wWoEJEttp7J&#10;wC8F2GRPkzWm1t/4m67HWCoJ4ZCigSrGLtU6FBU5DDPfEYt28b3DKGtfatvjTcJdq9+S5F07rFka&#10;Kuwor6hojoMzsP38qdv7xxR3X4vlMOzneUdNbszL87hdgYo0xn/z3/XBCr7Qyy8ygM4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D72xQAAANsAAAAPAAAAAAAAAAAAAAAA&#10;AJ8CAABkcnMvZG93bnJldi54bWxQSwUGAAAAAAQABAD3AAAAkQMAAAAA&#10;">
                    <v:imagedata r:id="rId13" o:title="toolbarAdmin" croptop="-2384f" cropbottom="1f" cropleft="28306f"/>
                    <v:path arrowok="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1" o:spid="_x0000_s1030" type="#_x0000_t62" style="position:absolute;left:31146;top:5334;width:962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RxrwA&#10;AADbAAAADwAAAGRycy9kb3ducmV2LnhtbERPyQrCMBC9C/5DGMGbphVcqEYRQRBv1uU8NGNbbCa1&#10;iVr/3giCt3m8dRar1lTiSY0rLSuIhxEI4szqknMFp+N2MAPhPLLGyjIpeJOD1bLbWWCi7YsP9Ex9&#10;LkIIuwQVFN7XiZQuK8igG9qaOHBX2xj0ATa51A2+Qrip5CiKJtJgyaGhwJo2BWW39GEUXKZjvFNr&#10;7Ol8ifdpNtpc432pVL/XrucgPLX+L/65dzrMj+H7SzhAL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0QFHGvAAAANsAAAAPAAAAAAAAAAAAAAAAAJgCAABkcnMvZG93bnJldi54&#10;bWxQSwUGAAAAAAQABAD1AAAAgQMAAAAA&#10;" adj="14043,-16408" fillcolor="white [3201]" strokecolor="#969696 [3206]" strokeweight="1.5pt">
                    <v:textbox>
                      <w:txbxContent>
                        <w:p w:rsidR="00146D45" w:rsidRDefault="00146D45" w:rsidP="00146D45">
                          <w:pPr>
                            <w:jc w:val="center"/>
                          </w:pPr>
                          <w:r>
                            <w:t>User’s name</w:t>
                          </w:r>
                        </w:p>
                      </w:txbxContent>
                    </v:textbox>
                  </v:shape>
                  <v:shape id="Rounded Rectangular Callout 12" o:spid="_x0000_s1031" type="#_x0000_t62" style="position:absolute;left:43815;top:6000;width:10572;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ZW8MA&#10;AADbAAAADwAAAGRycy9kb3ducmV2LnhtbERP30sCQRB+D/wflgl6y70uMLlcpbTCQAQtAt+G2+lu&#10;7Xb2uJ30/O/dIPBtPr6fM5n1vlEH6qILbOBumIEiLoN1XBn4/Hi9HYOKgmyxCUwGThRhNh1cTbCw&#10;4cgbOmylUimEY4EGapG20DqWNXmMw9ASJ+47dB4lwa7StsNjCveNzrNspD06Tg01tjSvqfzZ/noD&#10;+5f31rmFfsif79dfb7tSVuudGHNz3T89ghLq5SL+dy9tmp/D3y/pAD0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OZW8MAAADbAAAADwAAAAAAAAAAAAAAAACYAgAAZHJzL2Rv&#10;d25yZXYueG1sUEsFBgAAAAAEAAQA9QAAAIgDAAAAAA==&#10;" adj="6131,-14797" fillcolor="white [3201]" strokecolor="#969696 [3206]" strokeweight="1.5pt">
                    <v:textbox>
                      <w:txbxContent>
                        <w:p w:rsidR="00146D45" w:rsidRDefault="00146D45" w:rsidP="00146D45">
                          <w:pPr>
                            <w:jc w:val="center"/>
                          </w:pPr>
                          <w:r>
                            <w:t>Create new dashboard</w:t>
                          </w:r>
                        </w:p>
                      </w:txbxContent>
                    </v:textbox>
                  </v:shape>
                </v:group>
                <v:shape id="Rounded Rectangular Callout 16" o:spid="_x0000_s1032" type="#_x0000_t62" style="position:absolute;left:39243;top:5715;width:1400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aWnsAA&#10;AADbAAAADwAAAGRycy9kb3ducmV2LnhtbERPS4vCMBC+C/6HMMJeZE1dUZbaVEQQXPCwPtDr0Ixt&#10;sZmUJKv135sFwdt8fM/JFp1pxI2cry0rGI8SEMSF1TWXCo6H9ec3CB+QNTaWScGDPCzyfi/DVNs7&#10;7+i2D6WIIexTVFCF0KZS+qIig35kW+LIXawzGCJ0pdQO7zHcNPIrSWbSYM2xocKWVhUV1/2fUTB5&#10;OPdDh+kpkHZy+Dvxm/O2UOpj0C3nIAJ14S1+uTc6zp/B/y/x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3aWnsAAAADbAAAADwAAAAAAAAAAAAAAAACYAgAAZHJzL2Rvd25y&#10;ZXYueG1sUEsFBgAAAAAEAAQA9QAAAIUDAAAAAA==&#10;" adj="17174,31003" fillcolor="white [3201]" strokecolor="#969696 [3206]" strokeweight="1.5pt">
                  <v:textbox>
                    <w:txbxContent>
                      <w:p w:rsidR="00146D45" w:rsidRDefault="00146D45" w:rsidP="00146D45">
                        <w:pPr>
                          <w:jc w:val="center"/>
                        </w:pPr>
                        <w:r>
                          <w:t>User’s profile page</w:t>
                        </w:r>
                      </w:p>
                    </w:txbxContent>
                  </v:textbox>
                </v:shape>
                <v:shape id="Rounded Rectangular Callout 17" o:spid="_x0000_s1033" type="#_x0000_t62" style="position:absolute;left:46767;width:14002;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JCPsEA&#10;AADbAAAADwAAAGRycy9kb3ducmV2LnhtbERPS4vCMBC+C/6HMAt709QeVqlG2RUXvCziE/c2NGNb&#10;bCbdJKv13xtB8DYf33Mms9bU4kLOV5YVDPoJCOLc6ooLBbvtd28EwgdkjbVlUnAjD7NptzPBTNsr&#10;r+myCYWIIewzVFCG0GRS+rwkg75vG+LInawzGCJ0hdQOrzHc1DJNkg9psOLYUGJD85Ly8+bfKDj/&#10;pPv1YqX919xZs/w9pcfB30Gp97f2cwwiUBte4qd7qeP8ITx+iQfI6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CQj7BAAAA2wAAAA8AAAAAAAAAAAAAAAAAmAIAAGRycy9kb3du&#10;cmV2LnhtbFBLBQYAAAAABAAEAPUAAACGAwAAAAA=&#10;" adj="13206,52440" fillcolor="white [3201]" strokecolor="#5f5f5f [3208]" strokeweight="1.5pt">
                  <v:textbox>
                    <w:txbxContent>
                      <w:p w:rsidR="00146D45" w:rsidRDefault="00146D45" w:rsidP="00146D45">
                        <w:pPr>
                          <w:jc w:val="center"/>
                        </w:pPr>
                        <w:r>
                          <w:t>Configuration page</w:t>
                        </w:r>
                      </w:p>
                    </w:txbxContent>
                  </v:textbox>
                </v:shape>
                <v:shape id="Rounded Rectangular Callout 18" o:spid="_x0000_s1034" type="#_x0000_t62" style="position:absolute;left:55530;top:15716;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UhZ8UA&#10;AADbAAAADwAAAGRycy9kb3ducmV2LnhtbESPT2vDMAzF74N+B6PCbqvTDsbI6pZS6DroYfQP7Cpi&#10;LfEayyF242yffjoMdpN4T+/9tFyPvlUD9dEFNjCfFaCIq2Ad1wYu593DM6iYkC22gcnAN0VYryZ3&#10;SyxtyHyk4ZRqJSEcSzTQpNSVWseqIY9xFjpi0T5D7zHJ2tfa9pgl3Ld6URRP2qNjaWiwo21D1fV0&#10;8wZe3fXnOOwf3883tz8cFh/Z5a9szP103LyASjSmf/Pf9ZsVfIGVX2QA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SFnxQAAANsAAAAPAAAAAAAAAAAAAAAAAJgCAABkcnMv&#10;ZG93bnJldi54bWxQSwUGAAAAAAQABAD1AAAAigMAAAAA&#10;" adj="12127,-19656" fillcolor="white [3201]" strokecolor="#969696 [3206]" strokeweight="1.5pt">
                  <v:textbox>
                    <w:txbxContent>
                      <w:p w:rsidR="00146D45" w:rsidRDefault="00146D45" w:rsidP="00146D45">
                        <w:pPr>
                          <w:jc w:val="center"/>
                        </w:pPr>
                        <w:r>
                          <w:t>Logout</w:t>
                        </w:r>
                      </w:p>
                    </w:txbxContent>
                  </v:textbox>
                </v:shape>
                <w10:anchorlock/>
              </v:group>
            </w:pict>
          </mc:Fallback>
        </mc:AlternateContent>
      </w:r>
    </w:p>
    <w:p w:rsidR="00146D45" w:rsidRDefault="00146D45" w:rsidP="00146D45">
      <w:pPr>
        <w:pStyle w:val="ListBullet"/>
        <w:numPr>
          <w:ilvl w:val="0"/>
          <w:numId w:val="0"/>
        </w:numPr>
        <w:ind w:left="576" w:hanging="288"/>
      </w:pPr>
    </w:p>
    <w:p w:rsidR="00146D45" w:rsidRDefault="00146D45" w:rsidP="00146D45">
      <w:pPr>
        <w:pStyle w:val="ListBullet"/>
        <w:numPr>
          <w:ilvl w:val="0"/>
          <w:numId w:val="0"/>
        </w:numPr>
        <w:ind w:left="576" w:hanging="288"/>
      </w:pPr>
    </w:p>
    <w:p w:rsidR="00146D45" w:rsidRDefault="00146D45" w:rsidP="00146D45">
      <w:pPr>
        <w:pStyle w:val="ListBullet"/>
        <w:numPr>
          <w:ilvl w:val="0"/>
          <w:numId w:val="0"/>
        </w:numPr>
        <w:ind w:left="576" w:hanging="288"/>
      </w:pPr>
    </w:p>
    <w:p w:rsidR="00146D45" w:rsidRDefault="00146D45" w:rsidP="00146D45">
      <w:pPr>
        <w:pStyle w:val="ListBullet"/>
        <w:numPr>
          <w:ilvl w:val="0"/>
          <w:numId w:val="0"/>
        </w:numPr>
        <w:ind w:left="576" w:hanging="288"/>
      </w:pPr>
    </w:p>
    <w:p w:rsidR="00146D45" w:rsidRDefault="00146D45" w:rsidP="00146D45">
      <w:pPr>
        <w:pStyle w:val="ListBullet"/>
        <w:numPr>
          <w:ilvl w:val="0"/>
          <w:numId w:val="0"/>
        </w:numPr>
        <w:ind w:left="576" w:hanging="288"/>
      </w:pPr>
    </w:p>
    <w:p w:rsidR="00146D45" w:rsidRDefault="00146D45" w:rsidP="00146D45">
      <w:pPr>
        <w:pStyle w:val="ListBullet"/>
        <w:numPr>
          <w:ilvl w:val="0"/>
          <w:numId w:val="0"/>
        </w:numPr>
        <w:ind w:left="576" w:hanging="288"/>
      </w:pPr>
    </w:p>
    <w:p w:rsidR="00146D45" w:rsidRDefault="00146D45" w:rsidP="00146D45">
      <w:pPr>
        <w:pStyle w:val="ListBullet"/>
        <w:numPr>
          <w:ilvl w:val="0"/>
          <w:numId w:val="0"/>
        </w:numPr>
        <w:ind w:left="576" w:hanging="288"/>
      </w:pPr>
    </w:p>
    <w:p w:rsidR="00146D45" w:rsidRDefault="00146D45" w:rsidP="00146D45">
      <w:pPr>
        <w:pStyle w:val="ListBullet"/>
        <w:numPr>
          <w:ilvl w:val="0"/>
          <w:numId w:val="0"/>
        </w:numPr>
        <w:ind w:left="576" w:hanging="288"/>
      </w:pPr>
    </w:p>
    <w:p w:rsidR="00146D45" w:rsidRDefault="00146D45" w:rsidP="00146D45">
      <w:pPr>
        <w:pStyle w:val="ListBullet"/>
        <w:numPr>
          <w:ilvl w:val="0"/>
          <w:numId w:val="0"/>
        </w:numPr>
        <w:ind w:left="576" w:hanging="288"/>
      </w:pPr>
    </w:p>
    <w:p w:rsidR="00146D45" w:rsidRDefault="00146D45" w:rsidP="00146D45">
      <w:pPr>
        <w:pStyle w:val="ListBullet"/>
        <w:numPr>
          <w:ilvl w:val="0"/>
          <w:numId w:val="0"/>
        </w:numPr>
        <w:ind w:left="576" w:hanging="288"/>
      </w:pPr>
    </w:p>
    <w:p w:rsidR="00146D45" w:rsidRDefault="00146D45" w:rsidP="00146D45">
      <w:pPr>
        <w:pStyle w:val="ListBullet"/>
        <w:numPr>
          <w:ilvl w:val="0"/>
          <w:numId w:val="0"/>
        </w:numPr>
        <w:ind w:left="576" w:hanging="288"/>
      </w:pPr>
    </w:p>
    <w:p w:rsidR="00146D45" w:rsidRDefault="00146D45" w:rsidP="00146D45">
      <w:pPr>
        <w:pStyle w:val="ListBullet"/>
        <w:numPr>
          <w:ilvl w:val="0"/>
          <w:numId w:val="0"/>
        </w:numPr>
        <w:ind w:left="576" w:hanging="288"/>
      </w:pPr>
    </w:p>
    <w:p w:rsidR="00146D45" w:rsidRPr="00B71ACB" w:rsidRDefault="00146D45" w:rsidP="00146D45">
      <w:pPr>
        <w:pStyle w:val="Heading2"/>
        <w:rPr>
          <w:rFonts w:asciiTheme="minorHAnsi" w:eastAsiaTheme="minorEastAsia" w:hAnsiTheme="minorHAnsi" w:cstheme="minorBidi"/>
          <w:sz w:val="22"/>
          <w:szCs w:val="22"/>
        </w:rPr>
      </w:pPr>
      <w:bookmarkStart w:id="2" w:name="OLE_LINK1"/>
      <w:bookmarkStart w:id="3" w:name="OLE_LINK2"/>
      <w:bookmarkStart w:id="4" w:name="_Toc473038813"/>
      <w:r>
        <w:lastRenderedPageBreak/>
        <w:t>Dashboard</w:t>
      </w:r>
      <w:bookmarkEnd w:id="4"/>
    </w:p>
    <w:bookmarkEnd w:id="2"/>
    <w:bookmarkEnd w:id="3"/>
    <w:p w:rsidR="00146D45" w:rsidRDefault="00146D45" w:rsidP="00146D45">
      <w:pPr>
        <w:pStyle w:val="ListBullet"/>
        <w:numPr>
          <w:ilvl w:val="0"/>
          <w:numId w:val="2"/>
        </w:numPr>
      </w:pPr>
      <w:r>
        <w:t>Create Dashboard</w:t>
      </w:r>
    </w:p>
    <w:p w:rsidR="00146D45" w:rsidRDefault="00146D45" w:rsidP="00146D45">
      <w:pPr>
        <w:pStyle w:val="ListBullet"/>
        <w:numPr>
          <w:ilvl w:val="0"/>
          <w:numId w:val="0"/>
        </w:numPr>
        <w:ind w:left="576"/>
      </w:pPr>
      <w:r>
        <w:t>Click create new dashboard on tool bar.</w:t>
      </w:r>
    </w:p>
    <w:p w:rsidR="00146D45" w:rsidRDefault="00146D45" w:rsidP="00146D45">
      <w:pPr>
        <w:pStyle w:val="ListBullet"/>
        <w:numPr>
          <w:ilvl w:val="0"/>
          <w:numId w:val="0"/>
        </w:numPr>
        <w:ind w:left="576"/>
      </w:pPr>
      <w:r>
        <w:rPr>
          <w:noProof/>
          <w:lang w:eastAsia="en-US"/>
        </w:rPr>
        <mc:AlternateContent>
          <mc:Choice Requires="wpg">
            <w:drawing>
              <wp:inline distT="0" distB="0" distL="0" distR="0" wp14:anchorId="432E7747" wp14:editId="68A2AE71">
                <wp:extent cx="6515100" cy="3143250"/>
                <wp:effectExtent l="0" t="0" r="0" b="0"/>
                <wp:docPr id="32" name="Group 32"/>
                <wp:cNvGraphicFramePr/>
                <a:graphic xmlns:a="http://schemas.openxmlformats.org/drawingml/2006/main">
                  <a:graphicData uri="http://schemas.microsoft.com/office/word/2010/wordprocessingGroup">
                    <wpg:wgp>
                      <wpg:cNvGrpSpPr/>
                      <wpg:grpSpPr>
                        <a:xfrm>
                          <a:off x="0" y="0"/>
                          <a:ext cx="6515100" cy="3143250"/>
                          <a:chOff x="0" y="0"/>
                          <a:chExt cx="6515100" cy="3143250"/>
                        </a:xfrm>
                      </wpg:grpSpPr>
                      <pic:pic xmlns:pic="http://schemas.openxmlformats.org/drawingml/2006/picture">
                        <pic:nvPicPr>
                          <pic:cNvPr id="29" name="Picture 29" descr="C:\Users\nnmchau\Desktop\addnewdash.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5100" cy="3143250"/>
                          </a:xfrm>
                          <a:prstGeom prst="rect">
                            <a:avLst/>
                          </a:prstGeom>
                          <a:noFill/>
                          <a:ln>
                            <a:noFill/>
                          </a:ln>
                        </pic:spPr>
                      </pic:pic>
                      <wps:wsp>
                        <wps:cNvPr id="30" name="Rounded Rectangular Callout 30"/>
                        <wps:cNvSpPr/>
                        <wps:spPr>
                          <a:xfrm>
                            <a:off x="971550" y="1743076"/>
                            <a:ext cx="1981200" cy="419100"/>
                          </a:xfrm>
                          <a:prstGeom prst="wedgeRoundRectCallout">
                            <a:avLst>
                              <a:gd name="adj1" fmla="val -15629"/>
                              <a:gd name="adj2" fmla="val -8405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146D45" w:rsidRDefault="00146D45" w:rsidP="00146D45">
                              <w:pPr>
                                <w:jc w:val="center"/>
                              </w:pPr>
                              <w:r>
                                <w:t>Enter dashboard’s 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ular Callout 31"/>
                        <wps:cNvSpPr/>
                        <wps:spPr>
                          <a:xfrm>
                            <a:off x="3009900" y="2295525"/>
                            <a:ext cx="1981200" cy="504825"/>
                          </a:xfrm>
                          <a:prstGeom prst="wedgeRoundRectCallout">
                            <a:avLst>
                              <a:gd name="adj1" fmla="val 36294"/>
                              <a:gd name="adj2" fmla="val -7175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146D45" w:rsidRDefault="00146D45" w:rsidP="00146D45">
                              <w:pPr>
                                <w:jc w:val="center"/>
                              </w:pPr>
                              <w:r>
                                <w:t>And then click here to 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32E7747" id="Group 32" o:spid="_x0000_s1035" style="width:513pt;height:247.5pt;mso-position-horizontal-relative:char;mso-position-vertical-relative:line" coordsize="65151,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">
                <v:shape id="Picture 29" o:spid="_x0000_s1036" type="#_x0000_t75" style="position:absolute;width:65151;height:3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UiTrDAAAA2wAAAA8AAABkcnMvZG93bnJldi54bWxEj92KwjAUhO8XfIdwBO/WVC9krUYRQRQR&#10;XX8e4Ngc22JzUpvY1rffCAteDjPzDTOdt6YQNVUut6xg0I9AECdW55wquJxX3z8gnEfWWFgmBS9y&#10;MJ91vqYYa9vwkeqTT0WAsItRQeZ9GUvpkowMur4tiYN3s5VBH2SVSl1hE+CmkMMoGkmDOYeFDEta&#10;ZpTcT0+jwB/a3WVzfz2218d5nJr177LeN0r1uu1iAsJT6z/h//ZGKxiO4f0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NSJOsMAAADbAAAADwAAAAAAAAAAAAAAAACf&#10;AgAAZHJzL2Rvd25yZXYueG1sUEsFBgAAAAAEAAQA9wAAAI8DAAAAAA==&#10;">
                  <v:imagedata r:id="rId15" o:title="addnewdash"/>
                  <v:path arrowok="t"/>
                </v:shape>
                <v:shape id="Rounded Rectangular Callout 30" o:spid="_x0000_s1037" type="#_x0000_t62" style="position:absolute;left:9715;top:17430;width:198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7Nwb8A&#10;AADbAAAADwAAAGRycy9kb3ducmV2LnhtbERPy4rCMBTdC/5DuAPuNJ3xgXSayiAUZ1Pw9QGX5tqW&#10;aW5iE7X+/WQhuDycd7YZTCfu1PvWsoLPWQKCuLK65VrB+VRM1yB8QNbYWSYFT/KwycejDFNtH3yg&#10;+zHUIoawT1FBE4JLpfRVQwb9zDriyF1sbzBE2NdS9/iI4aaTX0mykgZbjg0NOto2VP0db0bBZXEy&#10;V9wjl4lbFttdUe5cKJWafAw/3yACDeEtfrl/tYJ5XB+/xB8g8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vs3BvwAAANsAAAAPAAAAAAAAAAAAAAAAAJgCAABkcnMvZG93bnJl&#10;di54bWxQSwUGAAAAAAQABAD1AAAAhAMAAAAA&#10;" adj="7424,-7357" fillcolor="white [3201]" strokecolor="black [3200]" strokeweight="1pt">
                  <v:textbox>
                    <w:txbxContent>
                      <w:p w:rsidR="00146D45" w:rsidRDefault="00146D45" w:rsidP="00146D45">
                        <w:pPr>
                          <w:jc w:val="center"/>
                        </w:pPr>
                        <w:r>
                          <w:t>Enter dashboard’s name here</w:t>
                        </w:r>
                      </w:p>
                    </w:txbxContent>
                  </v:textbox>
                </v:shape>
                <v:shape id="Rounded Rectangular Callout 31" o:spid="_x0000_s1038" type="#_x0000_t62" style="position:absolute;left:30099;top:22955;width:1981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wsMA&#10;AADbAAAADwAAAGRycy9kb3ducmV2LnhtbESPQWvCQBSE7wX/w/IKvRSzUaFImk0ogiB6qpaeH9nX&#10;TTT7NuyuMf33bkHocZiZb5iynmwvRvKhc6xgkeUgiBunOzYKvk7b+RpEiMgae8ek4JcC1NXsqcRC&#10;uxt/0niMRiQIhwIVtDEOhZShacliyNxAnLwf5y3GJL2R2uMtwW0vl3n+Ji12nBZaHGjTUnM5Xq2C&#10;A++Xm+t5MnQx485/71/PzYmUenmePt5BRJrif/jR3mkFqwX8fUk/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ZwsMAAADbAAAADwAAAAAAAAAAAAAAAACYAgAAZHJzL2Rv&#10;d25yZXYueG1sUEsFBgAAAAAEAAQA9QAAAIgDAAAAAA==&#10;" adj="18640,-4698" fillcolor="white [3201]" strokecolor="black [3200]" strokeweight="1pt">
                  <v:textbox>
                    <w:txbxContent>
                      <w:p w:rsidR="00146D45" w:rsidRDefault="00146D45" w:rsidP="00146D45">
                        <w:pPr>
                          <w:jc w:val="center"/>
                        </w:pPr>
                        <w:r>
                          <w:t>And then click here to create new dashboard</w:t>
                        </w:r>
                      </w:p>
                    </w:txbxContent>
                  </v:textbox>
                </v:shape>
                <w10:anchorlock/>
              </v:group>
            </w:pict>
          </mc:Fallback>
        </mc:AlternateContent>
      </w:r>
    </w:p>
    <w:p w:rsidR="00146D45" w:rsidRDefault="00146D45" w:rsidP="00146D45">
      <w:pPr>
        <w:pStyle w:val="ListBullet"/>
        <w:numPr>
          <w:ilvl w:val="0"/>
          <w:numId w:val="0"/>
        </w:numPr>
        <w:ind w:left="288"/>
      </w:pPr>
    </w:p>
    <w:p w:rsidR="00146D45" w:rsidRDefault="00146D45" w:rsidP="00146D45">
      <w:pPr>
        <w:pStyle w:val="ListBullet"/>
      </w:pPr>
      <w:r>
        <w:t>Dashboard main UI</w:t>
      </w:r>
    </w:p>
    <w:p w:rsidR="00146D45" w:rsidRDefault="00146D45" w:rsidP="00146D45">
      <w:pPr>
        <w:pStyle w:val="ListBullet"/>
        <w:numPr>
          <w:ilvl w:val="0"/>
          <w:numId w:val="0"/>
        </w:numPr>
        <w:ind w:left="288"/>
        <w:jc w:val="center"/>
      </w:pPr>
      <w:r>
        <w:rPr>
          <w:noProof/>
          <w:lang w:eastAsia="en-US"/>
        </w:rPr>
        <mc:AlternateContent>
          <mc:Choice Requires="wpg">
            <w:drawing>
              <wp:inline distT="0" distB="0" distL="0" distR="0" wp14:anchorId="440B021D" wp14:editId="755CDCF0">
                <wp:extent cx="6116320" cy="2857500"/>
                <wp:effectExtent l="0" t="19050" r="17780" b="19050"/>
                <wp:docPr id="39" name="Group 39"/>
                <wp:cNvGraphicFramePr/>
                <a:graphic xmlns:a="http://schemas.openxmlformats.org/drawingml/2006/main">
                  <a:graphicData uri="http://schemas.microsoft.com/office/word/2010/wordprocessingGroup">
                    <wpg:wgp>
                      <wpg:cNvGrpSpPr/>
                      <wpg:grpSpPr>
                        <a:xfrm>
                          <a:off x="0" y="0"/>
                          <a:ext cx="6116320" cy="2857500"/>
                          <a:chOff x="0" y="0"/>
                          <a:chExt cx="6116320" cy="2857500"/>
                        </a:xfrm>
                      </wpg:grpSpPr>
                      <pic:pic xmlns:pic="http://schemas.openxmlformats.org/drawingml/2006/picture">
                        <pic:nvPicPr>
                          <pic:cNvPr id="33" name="Picture 33" descr="C:\Users\nnmchau\Desktop\dashboardUI.PNG"/>
                          <pic:cNvPicPr>
                            <a:picLocks noChangeAspect="1"/>
                          </pic:cNvPicPr>
                        </pic:nvPicPr>
                        <pic:blipFill rotWithShape="1">
                          <a:blip r:embed="rId16">
                            <a:extLst>
                              <a:ext uri="{28A0092B-C50C-407E-A947-70E740481C1C}">
                                <a14:useLocalDpi xmlns:a14="http://schemas.microsoft.com/office/drawing/2010/main" val="0"/>
                              </a:ext>
                            </a:extLst>
                          </a:blip>
                          <a:srcRect r="30747"/>
                          <a:stretch/>
                        </pic:blipFill>
                        <pic:spPr bwMode="auto">
                          <a:xfrm>
                            <a:off x="152400" y="0"/>
                            <a:ext cx="5963920" cy="2647950"/>
                          </a:xfrm>
                          <a:prstGeom prst="rect">
                            <a:avLst/>
                          </a:prstGeom>
                          <a:noFill/>
                          <a:ln w="3175">
                            <a:solidFill>
                              <a:schemeClr val="tx1"/>
                            </a:solidFill>
                          </a:ln>
                          <a:extLst>
                            <a:ext uri="{53640926-AAD7-44D8-BBD7-CCE9431645EC}">
                              <a14:shadowObscured xmlns:a14="http://schemas.microsoft.com/office/drawing/2010/main"/>
                            </a:ext>
                          </a:extLst>
                        </pic:spPr>
                      </pic:pic>
                      <wps:wsp>
                        <wps:cNvPr id="35" name="Rounded Rectangular Callout 35"/>
                        <wps:cNvSpPr/>
                        <wps:spPr>
                          <a:xfrm>
                            <a:off x="0" y="1914524"/>
                            <a:ext cx="1114425" cy="295275"/>
                          </a:xfrm>
                          <a:prstGeom prst="wedgeRoundRectCallout">
                            <a:avLst>
                              <a:gd name="adj1" fmla="val 20951"/>
                              <a:gd name="adj2" fmla="val -125768"/>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146D45" w:rsidRDefault="00146D45" w:rsidP="00146D45">
                              <w:pPr>
                                <w:jc w:val="center"/>
                              </w:pPr>
                              <w:r>
                                <w:t>Dashboard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ular Callout 36"/>
                        <wps:cNvSpPr/>
                        <wps:spPr>
                          <a:xfrm>
                            <a:off x="2209800" y="2543175"/>
                            <a:ext cx="1609725" cy="314325"/>
                          </a:xfrm>
                          <a:prstGeom prst="wedgeRoundRectCallout">
                            <a:avLst>
                              <a:gd name="adj1" fmla="val 21543"/>
                              <a:gd name="adj2" fmla="val -113940"/>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146D45" w:rsidRDefault="00146D45" w:rsidP="00146D45">
                              <w:pPr>
                                <w:jc w:val="center"/>
                              </w:pPr>
                              <w:r>
                                <w:t>Dashboard’s gadget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ular Callout 37"/>
                        <wps:cNvSpPr/>
                        <wps:spPr>
                          <a:xfrm>
                            <a:off x="1762125" y="695325"/>
                            <a:ext cx="1371600" cy="304800"/>
                          </a:xfrm>
                          <a:prstGeom prst="wedgeRoundRectCallout">
                            <a:avLst>
                              <a:gd name="adj1" fmla="val -56614"/>
                              <a:gd name="adj2" fmla="val 2179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146D45" w:rsidRDefault="00146D45" w:rsidP="00146D45">
                              <w:pPr>
                                <w:jc w:val="center"/>
                              </w:pPr>
                              <w:r>
                                <w:t>Dashboard 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ular Callout 38"/>
                        <wps:cNvSpPr/>
                        <wps:spPr>
                          <a:xfrm>
                            <a:off x="1762125" y="295275"/>
                            <a:ext cx="1533525" cy="314325"/>
                          </a:xfrm>
                          <a:prstGeom prst="wedgeRoundRectCallout">
                            <a:avLst>
                              <a:gd name="adj1" fmla="val -55307"/>
                              <a:gd name="adj2" fmla="val 1857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146D45" w:rsidRDefault="00146D45" w:rsidP="00146D45">
                              <w:pPr>
                                <w:jc w:val="center"/>
                              </w:pPr>
                              <w:r>
                                <w:t>Add new gadget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40B021D" id="Group 39" o:spid="_x0000_s1039" style="width:481.6pt;height:225pt;mso-position-horizontal-relative:char;mso-position-vertical-relative:line" coordsize="61163,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">
                <v:shape id="Picture 33" o:spid="_x0000_s1040" type="#_x0000_t75" style="position:absolute;left:1524;width:59639;height:26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qVkTBAAAA2wAAAA8AAABkcnMvZG93bnJldi54bWxEj0+LwjAUxO+C3yE8wYto6l+kGkUEYd2b&#10;rqDHR/Nsq81LSaJ2v/1GEPY4zMxvmOW6MZV4kvOlZQXDQQKCOLO65FzB6WfXn4PwAVljZZkU/JKH&#10;9ardWmKq7YsP9DyGXEQI+xQVFCHUqZQ+K8igH9iaOHpX6wyGKF0utcNXhJtKjpJkJg2WHBcKrGlb&#10;UHY/PowCrb/33oc94XUzdefkdultdxOlup1mswARqAn/4U/7SysYj+H9Jf4Auf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yqVkTBAAAA2wAAAA8AAAAAAAAAAAAAAAAAnwIA&#10;AGRycy9kb3ducmV2LnhtbFBLBQYAAAAABAAEAPcAAACNAwAAAAA=&#10;" stroked="t" strokecolor="black [3213]" strokeweight=".25pt">
                  <v:imagedata r:id="rId17" o:title="dashboardUI" cropright="20150f"/>
                  <v:path arrowok="t"/>
                </v:shape>
                <v:shape id="Rounded Rectangular Callout 35" o:spid="_x0000_s1041" type="#_x0000_t62" style="position:absolute;top:19145;width:1114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D8QA&#10;AADbAAAADwAAAGRycy9kb3ducmV2LnhtbESPT2sCMRTE7wW/Q3hCL0WztlhkNYqIBdGTWw8en5tn&#10;dnHzsmyyf/rtm0LB4zAzv2FWm8FWoqPGl44VzKYJCOLc6ZKNgsv312QBwgdkjZVjUvBDHjbr0csK&#10;U+16PlOXBSMihH2KCooQ6lRKnxdk0U9dTRy9u2sshigbI3WDfYTbSr4nyae0WHJcKLCmXUH5I2ut&#10;gvZ66+Z+j8c3eTgtjvuTafveKPU6HrZLEIGG8Az/tw9awccc/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vhg/EAAAA2wAAAA8AAAAAAAAAAAAAAAAAmAIAAGRycy9k&#10;b3ducmV2LnhtbFBLBQYAAAAABAAEAPUAAACJAwAAAAA=&#10;" adj="15325,-16366" fillcolor="white [3201]" strokecolor="#969696 [3206]" strokeweight=".25pt">
                  <v:textbox>
                    <w:txbxContent>
                      <w:p w:rsidR="00146D45" w:rsidRDefault="00146D45" w:rsidP="00146D45">
                        <w:pPr>
                          <w:jc w:val="center"/>
                        </w:pPr>
                        <w:r>
                          <w:t>Dashboard list</w:t>
                        </w:r>
                      </w:p>
                    </w:txbxContent>
                  </v:textbox>
                </v:shape>
                <v:shape id="Rounded Rectangular Callout 36" o:spid="_x0000_s1042" type="#_x0000_t62" style="position:absolute;left:22098;top:25431;width:16097;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x6MUA&#10;AADbAAAADwAAAGRycy9kb3ducmV2LnhtbESPQWvCQBSE70L/w/IKvemmLZgSs5FSCAiFFmOKeHtk&#10;n0kw+zbNbmP8911B8DjMzDdMup5MJ0YaXGtZwfMiAkFcWd1yraDc5fM3EM4ja+wsk4ILOVhnD7MU&#10;E23PvKWx8LUIEHYJKmi87xMpXdWQQbewPXHwjnYw6IMcaqkHPAe46eRLFC2lwZbDQoM9fTRUnYo/&#10;o2Czz+Ovz/j3Mh7K732r+7yIxx+lnh6n9xUIT5O/h2/tjVbwuoTrl/A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vHoxQAAANsAAAAPAAAAAAAAAAAAAAAAAJgCAABkcnMv&#10;ZG93bnJldi54bWxQSwUGAAAAAAQABAD1AAAAigMAAAAA&#10;" adj="15453,-13811" fillcolor="white [3201]" strokecolor="#969696 [3206]" strokeweight=".25pt">
                  <v:textbox>
                    <w:txbxContent>
                      <w:p w:rsidR="00146D45" w:rsidRDefault="00146D45" w:rsidP="00146D45">
                        <w:pPr>
                          <w:jc w:val="center"/>
                        </w:pPr>
                        <w:r>
                          <w:t>Dashboard’s gadget list</w:t>
                        </w:r>
                      </w:p>
                    </w:txbxContent>
                  </v:textbox>
                </v:shape>
                <v:shape id="Rounded Rectangular Callout 37" o:spid="_x0000_s1043" type="#_x0000_t62" style="position:absolute;left:17621;top:6953;width:1371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OmsUA&#10;AADbAAAADwAAAGRycy9kb3ducmV2LnhtbESPT2sCMRTE70K/Q3iF3jTbFq2sZkUKYntRtD3o7bF5&#10;+6duXtYkruu3bwpCj8PM/IaZL3rTiI6cry0reB4lIIhzq2suFXx/rYZTED4ga2wsk4IbeVhkD4M5&#10;ptpeeUfdPpQiQtinqKAKoU2l9HlFBv3ItsTRK6wzGKJ0pdQOrxFuGvmSJBNpsOa4UGFL7xXlp/3F&#10;KFgffurztjglt+X489Ktt3R03Uapp8d+OQMRqA//4Xv7Qyt4fYO/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M6axQAAANsAAAAPAAAAAAAAAAAAAAAAAJgCAABkcnMv&#10;ZG93bnJldi54bWxQSwUGAAAAAAQABAD1AAAAigMAAAAA&#10;" adj="-1429,15508" fillcolor="white [3201]" strokecolor="#969696 [3206]" strokeweight=".25pt">
                  <v:textbox>
                    <w:txbxContent>
                      <w:p w:rsidR="00146D45" w:rsidRDefault="00146D45" w:rsidP="00146D45">
                        <w:pPr>
                          <w:jc w:val="center"/>
                        </w:pPr>
                        <w:r>
                          <w:t>Dashboard list item</w:t>
                        </w:r>
                      </w:p>
                    </w:txbxContent>
                  </v:textbox>
                </v:shape>
                <v:shape id="Rounded Rectangular Callout 38" o:spid="_x0000_s1044" type="#_x0000_t62" style="position:absolute;left:17621;top:2952;width:1533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CVJcIA&#10;AADbAAAADwAAAGRycy9kb3ducmV2LnhtbERPTWuDQBC9F/oflgn01qyxJQTrKsVSaCkIMTmkt4k7&#10;Uak7K+4m2n+fPQRyfLzvNJ9NLy40us6ygtUyAkFcW91xo2C/+3zegHAeWWNvmRT8k4M8e3xIMdF2&#10;4i1dKt+IEMIuQQWt90MipatbMuiWdiAO3MmOBn2AYyP1iFMIN72Mo2gtDXYcGlocqGip/qvORgH9&#10;xK9lUf5+rz+4invvDkd7Pij1tJjf30B4mv1dfHN/aQUvYWz4En6AzK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JUlwgAAANsAAAAPAAAAAAAAAAAAAAAAAJgCAABkcnMvZG93&#10;bnJldi54bWxQSwUGAAAAAAQABAD1AAAAhwMAAAAA&#10;" adj="-1146,14813" fillcolor="white [3201]" strokecolor="#969696 [3206]" strokeweight=".25pt">
                  <v:textbox>
                    <w:txbxContent>
                      <w:p w:rsidR="00146D45" w:rsidRDefault="00146D45" w:rsidP="00146D45">
                        <w:pPr>
                          <w:jc w:val="center"/>
                        </w:pPr>
                        <w:r>
                          <w:t>Add new gadget button</w:t>
                        </w:r>
                      </w:p>
                    </w:txbxContent>
                  </v:textbox>
                </v:shape>
                <w10:anchorlock/>
              </v:group>
            </w:pict>
          </mc:Fallback>
        </mc:AlternateContent>
      </w:r>
    </w:p>
    <w:p w:rsidR="00146D45" w:rsidRDefault="00146D45" w:rsidP="00146D45">
      <w:pPr>
        <w:pStyle w:val="ListBullet"/>
        <w:numPr>
          <w:ilvl w:val="0"/>
          <w:numId w:val="0"/>
        </w:numPr>
        <w:ind w:left="288"/>
        <w:jc w:val="center"/>
      </w:pPr>
    </w:p>
    <w:p w:rsidR="00146D45" w:rsidRDefault="00146D45" w:rsidP="00146D45">
      <w:pPr>
        <w:pStyle w:val="ListBullet"/>
        <w:numPr>
          <w:ilvl w:val="0"/>
          <w:numId w:val="0"/>
        </w:numPr>
        <w:ind w:left="288"/>
        <w:jc w:val="center"/>
      </w:pPr>
    </w:p>
    <w:p w:rsidR="00146D45" w:rsidRDefault="00146D45" w:rsidP="00146D45">
      <w:pPr>
        <w:pStyle w:val="ListBullet"/>
        <w:numPr>
          <w:ilvl w:val="0"/>
          <w:numId w:val="0"/>
        </w:numPr>
        <w:ind w:left="288"/>
        <w:jc w:val="center"/>
      </w:pPr>
    </w:p>
    <w:p w:rsidR="00146D45" w:rsidRDefault="00146D45" w:rsidP="00146D45">
      <w:pPr>
        <w:pStyle w:val="ListBullet"/>
        <w:numPr>
          <w:ilvl w:val="0"/>
          <w:numId w:val="0"/>
        </w:numPr>
        <w:ind w:left="288"/>
        <w:jc w:val="center"/>
      </w:pPr>
    </w:p>
    <w:p w:rsidR="00146D45" w:rsidRDefault="00146D45" w:rsidP="00146D45">
      <w:pPr>
        <w:pStyle w:val="ListBullet"/>
        <w:numPr>
          <w:ilvl w:val="0"/>
          <w:numId w:val="0"/>
        </w:numPr>
        <w:ind w:left="288"/>
        <w:jc w:val="center"/>
      </w:pPr>
    </w:p>
    <w:p w:rsidR="00146D45" w:rsidRDefault="00146D45" w:rsidP="00146D45">
      <w:pPr>
        <w:pStyle w:val="ListBullet"/>
        <w:numPr>
          <w:ilvl w:val="0"/>
          <w:numId w:val="0"/>
        </w:numPr>
        <w:ind w:left="288"/>
        <w:jc w:val="center"/>
      </w:pPr>
    </w:p>
    <w:p w:rsidR="00146D45" w:rsidRDefault="00146D45" w:rsidP="00146D45">
      <w:pPr>
        <w:pStyle w:val="ListBullet"/>
        <w:numPr>
          <w:ilvl w:val="0"/>
          <w:numId w:val="0"/>
        </w:numPr>
        <w:ind w:left="288"/>
        <w:jc w:val="center"/>
      </w:pPr>
    </w:p>
    <w:p w:rsidR="00146D45" w:rsidRDefault="00146D45" w:rsidP="00146D45">
      <w:pPr>
        <w:pStyle w:val="ListBullet"/>
        <w:numPr>
          <w:ilvl w:val="0"/>
          <w:numId w:val="0"/>
        </w:numPr>
        <w:ind w:left="288"/>
        <w:jc w:val="center"/>
      </w:pPr>
    </w:p>
    <w:p w:rsidR="00146D45" w:rsidRDefault="00146D45" w:rsidP="00146D45">
      <w:pPr>
        <w:pStyle w:val="ListBullet"/>
      </w:pPr>
      <w:bookmarkStart w:id="5" w:name="OLE_LINK3"/>
      <w:bookmarkStart w:id="6" w:name="OLE_LINK4"/>
      <w:r>
        <w:lastRenderedPageBreak/>
        <w:t>Dashboard list item</w:t>
      </w:r>
    </w:p>
    <w:bookmarkEnd w:id="5"/>
    <w:bookmarkEnd w:id="6"/>
    <w:p w:rsidR="00146D45" w:rsidRDefault="00146D45" w:rsidP="00146D45">
      <w:pPr>
        <w:pStyle w:val="ListBullet"/>
        <w:numPr>
          <w:ilvl w:val="0"/>
          <w:numId w:val="0"/>
        </w:numPr>
        <w:ind w:left="288"/>
        <w:jc w:val="center"/>
      </w:pPr>
      <w:r>
        <w:rPr>
          <w:noProof/>
          <w:lang w:eastAsia="en-US"/>
        </w:rPr>
        <mc:AlternateContent>
          <mc:Choice Requires="wpg">
            <w:drawing>
              <wp:inline distT="0" distB="0" distL="0" distR="0" wp14:anchorId="0694CB31" wp14:editId="1543CEC6">
                <wp:extent cx="3467100" cy="1504950"/>
                <wp:effectExtent l="0" t="0" r="19050" b="19050"/>
                <wp:docPr id="45" name="Group 45"/>
                <wp:cNvGraphicFramePr/>
                <a:graphic xmlns:a="http://schemas.openxmlformats.org/drawingml/2006/main">
                  <a:graphicData uri="http://schemas.microsoft.com/office/word/2010/wordprocessingGroup">
                    <wpg:wgp>
                      <wpg:cNvGrpSpPr/>
                      <wpg:grpSpPr>
                        <a:xfrm>
                          <a:off x="0" y="0"/>
                          <a:ext cx="3467100" cy="1504950"/>
                          <a:chOff x="0" y="0"/>
                          <a:chExt cx="3467100" cy="1504950"/>
                        </a:xfrm>
                      </wpg:grpSpPr>
                      <pic:pic xmlns:pic="http://schemas.openxmlformats.org/drawingml/2006/picture">
                        <pic:nvPicPr>
                          <pic:cNvPr id="40" name="Picture 40" descr="C:\Users\nnmchau\Desktop\dashboardItem.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438150" y="266700"/>
                            <a:ext cx="2162175" cy="790575"/>
                          </a:xfrm>
                          <a:prstGeom prst="rect">
                            <a:avLst/>
                          </a:prstGeom>
                          <a:noFill/>
                          <a:ln w="12700">
                            <a:solidFill>
                              <a:schemeClr val="tx1"/>
                            </a:solidFill>
                          </a:ln>
                        </pic:spPr>
                      </pic:pic>
                      <wps:wsp>
                        <wps:cNvPr id="41" name="Rounded Rectangular Callout 41"/>
                        <wps:cNvSpPr/>
                        <wps:spPr>
                          <a:xfrm>
                            <a:off x="0" y="990600"/>
                            <a:ext cx="923925" cy="447675"/>
                          </a:xfrm>
                          <a:prstGeom prst="wedgeRoundRectCallout">
                            <a:avLst>
                              <a:gd name="adj1" fmla="val 22351"/>
                              <a:gd name="adj2" fmla="val -7579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146D45" w:rsidRDefault="00146D45" w:rsidP="00146D45">
                              <w:pPr>
                                <w:jc w:val="center"/>
                              </w:pPr>
                              <w:r>
                                <w:t>Dashboard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ular Callout 42"/>
                        <wps:cNvSpPr/>
                        <wps:spPr>
                          <a:xfrm>
                            <a:off x="1076325" y="1057275"/>
                            <a:ext cx="923925" cy="447675"/>
                          </a:xfrm>
                          <a:prstGeom prst="wedgeRoundRectCallout">
                            <a:avLst>
                              <a:gd name="adj1" fmla="val -26103"/>
                              <a:gd name="adj2" fmla="val -88564"/>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146D45" w:rsidRDefault="00146D45" w:rsidP="00146D45">
                              <w:pPr>
                                <w:jc w:val="center"/>
                              </w:pPr>
                              <w:r>
                                <w:t>Dashboard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ular Callout 43"/>
                        <wps:cNvSpPr/>
                        <wps:spPr>
                          <a:xfrm>
                            <a:off x="2543175" y="390525"/>
                            <a:ext cx="923925" cy="447675"/>
                          </a:xfrm>
                          <a:prstGeom prst="wedgeRoundRectCallout">
                            <a:avLst>
                              <a:gd name="adj1" fmla="val -67340"/>
                              <a:gd name="adj2" fmla="val 19946"/>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146D45" w:rsidRDefault="00146D45" w:rsidP="00146D45">
                              <w:pPr>
                                <w:jc w:val="center"/>
                              </w:pPr>
                              <w:r>
                                <w:t>Dashboard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ular Callout 44"/>
                        <wps:cNvSpPr/>
                        <wps:spPr>
                          <a:xfrm>
                            <a:off x="1076325" y="0"/>
                            <a:ext cx="923925" cy="447675"/>
                          </a:xfrm>
                          <a:prstGeom prst="wedgeRoundRectCallout">
                            <a:avLst>
                              <a:gd name="adj1" fmla="val -20948"/>
                              <a:gd name="adj2" fmla="val 7101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146D45" w:rsidRDefault="00146D45" w:rsidP="00146D45">
                              <w:pPr>
                                <w:jc w:val="center"/>
                              </w:pPr>
                              <w:r>
                                <w:t>Dashboard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694CB31" id="Group 45" o:spid="_x0000_s1045" style="width:273pt;height:118.5pt;mso-position-horizontal-relative:char;mso-position-vertical-relative:line" coordsize="34671,15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">
                <v:shape id="Picture 40" o:spid="_x0000_s1046" type="#_x0000_t75" style="position:absolute;left:4381;top:2667;width:21622;height:7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mDLAAAAA2wAAAA8AAABkcnMvZG93bnJldi54bWxET91qwjAUvhf2DuEMvNN0c8jsGkUcwmDs&#10;Yp0PcGiOSWhzUprY1rdfLga7/Pj+q8PsOzHSEF1gBU/rAgRxE7Rjo+Dyc169gogJWWMXmBTcKcJh&#10;/7CosNRh4m8a62REDuFYogKbUl9KGRtLHuM69MSZu4bBY8pwMFIPOOVw38nnothKj45zg8WeTpaa&#10;tr55BTv36W/ttZm+NvbdGW1GueVRqeXjfHwDkWhO/+I/94dW8JLX5y/5B8j9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SYMsAAAADbAAAADwAAAAAAAAAAAAAAAACfAgAA&#10;ZHJzL2Rvd25yZXYueG1sUEsFBgAAAAAEAAQA9wAAAIwDAAAAAA==&#10;" stroked="t" strokecolor="black [3213]" strokeweight="1pt">
                  <v:imagedata r:id="rId19" o:title="dashboardItem"/>
                  <v:path arrowok="t"/>
                </v:shape>
                <v:shape id="Rounded Rectangular Callout 41" o:spid="_x0000_s1047" type="#_x0000_t62" style="position:absolute;top:9906;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0BcMA&#10;AADbAAAADwAAAGRycy9kb3ducmV2LnhtbESP0YrCMBRE34X9h3CFfdNUu4pWo+iCsA8iWP2AS3Nt&#10;i81Nt8m29e83guDjMDNnmPW2N5VoqXGlZQWTcQSCOLO65FzB9XIYLUA4j6yxskwKHuRgu/kYrDHR&#10;tuMztanPRYCwS1BB4X2dSOmyggy6sa2Jg3ezjUEfZJNL3WAX4KaS0yiaS4Mlh4UCa/ouKLunf0bB&#10;fNZe4+P+UaX1ff+7zLv4tDjESn0O+90KhKfev8Ov9o9W8DWB55fw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0BcMAAADbAAAADwAAAAAAAAAAAAAAAACYAgAAZHJzL2Rv&#10;d25yZXYueG1sUEsFBgAAAAAEAAQA9QAAAIgDAAAAAA==&#10;" adj="15628,-5572" fillcolor="white [3201]" strokecolor="black [3200]" strokeweight="1pt">
                  <v:textbox>
                    <w:txbxContent>
                      <w:p w:rsidR="00146D45" w:rsidRDefault="00146D45" w:rsidP="00146D45">
                        <w:pPr>
                          <w:jc w:val="center"/>
                        </w:pPr>
                        <w:r>
                          <w:t>Dashboard privacy</w:t>
                        </w:r>
                      </w:p>
                    </w:txbxContent>
                  </v:textbox>
                </v:shape>
                <v:shape id="Rounded Rectangular Callout 42" o:spid="_x0000_s1048" type="#_x0000_t62" style="position:absolute;left:10763;top:10572;width:923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fiMQA&#10;AADbAAAADwAAAGRycy9kb3ducmV2LnhtbESP3WrCQBSE7wu+w3IKvZG6MbRSoqsEaUAogfrzAIfs&#10;MQnNng3ZNT9v7wpCL4eZ+YbZ7EbTiJ46V1tWsFxEIIgLq2suFVzO2fsXCOeRNTaWScFEDnbb2csG&#10;E20HPlJ/8qUIEHYJKqi8bxMpXVGRQbewLXHwrrYz6IPsSqk7HALcNDKOopU0WHNYqLClfUXF3+lm&#10;FKTzn/T8S+0QT7mdf+bLaF9k30q9vY7pGoSn0f+Hn+2DVvARw+N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n4jEAAAA2wAAAA8AAAAAAAAAAAAAAAAAmAIAAGRycy9k&#10;b3ducmV2LnhtbFBLBQYAAAAABAAEAPUAAACJAwAAAAA=&#10;" adj="5162,-8330" fillcolor="white [3201]" strokecolor="black [3200]" strokeweight="1pt">
                  <v:textbox>
                    <w:txbxContent>
                      <w:p w:rsidR="00146D45" w:rsidRDefault="00146D45" w:rsidP="00146D45">
                        <w:pPr>
                          <w:jc w:val="center"/>
                        </w:pPr>
                        <w:r>
                          <w:t>Dashboard owner</w:t>
                        </w:r>
                      </w:p>
                    </w:txbxContent>
                  </v:textbox>
                </v:shape>
                <v:shape id="Rounded Rectangular Callout 43" o:spid="_x0000_s1049" type="#_x0000_t62" style="position:absolute;left:25431;top:3905;width:924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SMMMA&#10;AADbAAAADwAAAGRycy9kb3ducmV2LnhtbESPQWsCMRSE7wX/Q3iCF6lZV5GyGkVEaRERtT14fGye&#10;m8XNy7KJuv33jSD0OMzMN8xs0dpK3KnxpWMFw0ECgjh3uuRCwc/35v0DhA/IGivHpOCXPCzmnbcZ&#10;Zto9+Ej3UyhEhLDPUIEJoc6k9Lkhi37gauLoXVxjMUTZFFI3+IhwW8k0SSbSYslxwWBNK0P59XSz&#10;CqrzQRse0W61ztPxLu1/bu2elep12+UURKA2/Idf7S+tYDyC5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SMMMAAADbAAAADwAAAAAAAAAAAAAAAACYAgAAZHJzL2Rv&#10;d25yZXYueG1sUEsFBgAAAAAEAAQA9QAAAIgDAAAAAA==&#10;" adj="-3745,15108" fillcolor="white [3201]" strokecolor="black [3200]" strokeweight="1pt">
                  <v:textbox>
                    <w:txbxContent>
                      <w:p w:rsidR="00146D45" w:rsidRDefault="00146D45" w:rsidP="00146D45">
                        <w:pPr>
                          <w:jc w:val="center"/>
                        </w:pPr>
                        <w:r>
                          <w:t>Dashboard option</w:t>
                        </w:r>
                      </w:p>
                    </w:txbxContent>
                  </v:textbox>
                </v:shape>
                <v:shape id="Rounded Rectangular Callout 44" o:spid="_x0000_s1050" type="#_x0000_t62" style="position:absolute;left:10763;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Y0sYA&#10;AADbAAAADwAAAGRycy9kb3ducmV2LnhtbESPT2sCMRTE70K/Q3gFL6Vm/UOR1ShFEcVedFXE22Pz&#10;utl287Jsom6/fVMoeBxm5jfMdN7aStyo8aVjBf1eAoI4d7rkQsHxsHodg/ABWWPlmBT8kIf57Kkz&#10;xVS7O+/ploVCRAj7FBWYEOpUSp8bsuh7riaO3qdrLIYom0LqBu8Rbis5SJI3abHkuGCwpoWh/Du7&#10;WgWH8df2Mizw42zX2e7Fn/t2aU5KdZ/b9wmIQG14hP/bG61gNIK/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fY0sYAAADbAAAADwAAAAAAAAAAAAAAAACYAgAAZHJz&#10;L2Rvd25yZXYueG1sUEsFBgAAAAAEAAQA9QAAAIsDAAAAAA==&#10;" adj="6275,26138" fillcolor="white [3201]" strokecolor="black [3200]" strokeweight="1pt">
                  <v:textbox>
                    <w:txbxContent>
                      <w:p w:rsidR="00146D45" w:rsidRDefault="00146D45" w:rsidP="00146D45">
                        <w:pPr>
                          <w:jc w:val="center"/>
                        </w:pPr>
                        <w:r>
                          <w:t>Dashboard name</w:t>
                        </w:r>
                      </w:p>
                    </w:txbxContent>
                  </v:textbox>
                </v:shape>
                <w10:anchorlock/>
              </v:group>
            </w:pict>
          </mc:Fallback>
        </mc:AlternateContent>
      </w:r>
    </w:p>
    <w:p w:rsidR="00146D45" w:rsidRDefault="00146D45" w:rsidP="00146D45">
      <w:pPr>
        <w:pStyle w:val="ListBullet"/>
        <w:numPr>
          <w:ilvl w:val="0"/>
          <w:numId w:val="0"/>
        </w:numPr>
        <w:ind w:left="288"/>
        <w:jc w:val="center"/>
      </w:pPr>
    </w:p>
    <w:tbl>
      <w:tblPr>
        <w:tblStyle w:val="FinancialTable"/>
        <w:tblW w:w="0" w:type="auto"/>
        <w:jc w:val="center"/>
        <w:tblLook w:val="04A0" w:firstRow="1" w:lastRow="0" w:firstColumn="1" w:lastColumn="0" w:noHBand="0" w:noVBand="1"/>
      </w:tblPr>
      <w:tblGrid>
        <w:gridCol w:w="2500"/>
        <w:gridCol w:w="4060"/>
      </w:tblGrid>
      <w:tr w:rsidR="00146D45" w:rsidTr="00CE23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146D45" w:rsidRPr="00DD2A3B" w:rsidRDefault="00146D45" w:rsidP="00CE2331">
            <w:pPr>
              <w:jc w:val="center"/>
              <w:rPr>
                <w:rFonts w:asciiTheme="minorHAnsi" w:hAnsiTheme="minorHAnsi" w:cstheme="minorHAnsi"/>
                <w:szCs w:val="22"/>
              </w:rPr>
            </w:pPr>
            <w:r w:rsidRPr="00DD2A3B">
              <w:rPr>
                <w:rFonts w:asciiTheme="minorHAnsi" w:hAnsiTheme="minorHAnsi" w:cstheme="minorHAnsi"/>
                <w:szCs w:val="22"/>
              </w:rPr>
              <w:t>Icon</w:t>
            </w:r>
          </w:p>
        </w:tc>
        <w:tc>
          <w:tcPr>
            <w:tcW w:w="4060" w:type="dxa"/>
            <w:vAlign w:val="center"/>
          </w:tcPr>
          <w:p w:rsidR="00146D45" w:rsidRPr="00DD2A3B" w:rsidRDefault="00146D45" w:rsidP="00CE233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DD2A3B">
              <w:rPr>
                <w:rFonts w:asciiTheme="minorHAnsi" w:hAnsiTheme="minorHAnsi" w:cstheme="minorHAnsi"/>
                <w:szCs w:val="22"/>
              </w:rPr>
              <w:t>Privacy status</w:t>
            </w:r>
          </w:p>
        </w:tc>
      </w:tr>
      <w:tr w:rsidR="00146D45" w:rsidTr="00CE2331">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146D45" w:rsidRPr="00DD2A3B" w:rsidRDefault="00146D45" w:rsidP="00CE2331">
            <w:pPr>
              <w:jc w:val="center"/>
              <w:rPr>
                <w:rFonts w:cstheme="minorHAnsi"/>
                <w:sz w:val="22"/>
                <w:szCs w:val="22"/>
              </w:rPr>
            </w:pPr>
            <w:r w:rsidRPr="00DD2A3B">
              <w:rPr>
                <w:rFonts w:cstheme="minorHAnsi"/>
                <w:noProof/>
                <w:sz w:val="22"/>
                <w:szCs w:val="22"/>
                <w:lang w:eastAsia="en-US"/>
              </w:rPr>
              <w:drawing>
                <wp:inline distT="0" distB="0" distL="0" distR="0" wp14:anchorId="65604FB4" wp14:editId="3ADE9B0F">
                  <wp:extent cx="352425" cy="352425"/>
                  <wp:effectExtent l="0" t="0" r="0" b="9525"/>
                  <wp:docPr id="46" name="Picture 46" descr="C:\Users\nnmchau\AppData\Local\Temp\7zEC96B4444\ic_lock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nmchau\AppData\Local\Temp\7zEC96B4444\ic_lock_outline_black_24dp_2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146D45" w:rsidRPr="00DD2A3B" w:rsidRDefault="00146D45" w:rsidP="00CE2331">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private</w:t>
            </w:r>
          </w:p>
        </w:tc>
      </w:tr>
      <w:tr w:rsidR="00146D45" w:rsidTr="00CE2331">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146D45" w:rsidRPr="00DD2A3B" w:rsidRDefault="00146D45" w:rsidP="00CE2331">
            <w:pPr>
              <w:jc w:val="center"/>
              <w:rPr>
                <w:rFonts w:cstheme="minorHAnsi"/>
                <w:sz w:val="22"/>
                <w:szCs w:val="22"/>
              </w:rPr>
            </w:pPr>
            <w:r w:rsidRPr="00DD2A3B">
              <w:rPr>
                <w:rFonts w:cstheme="minorHAnsi"/>
                <w:noProof/>
                <w:sz w:val="22"/>
                <w:szCs w:val="22"/>
                <w:lang w:eastAsia="en-US"/>
              </w:rPr>
              <w:drawing>
                <wp:inline distT="0" distB="0" distL="0" distR="0" wp14:anchorId="08EF7328" wp14:editId="65217DCD">
                  <wp:extent cx="352425" cy="352425"/>
                  <wp:effectExtent l="0" t="0" r="9525" b="9525"/>
                  <wp:docPr id="47" name="Picture 47" descr="C:\Users\nnmchau\AppData\Local\Temp\7zE4DEF8F75\ic_public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nmchau\AppData\Local\Temp\7zE4DEF8F75\ic_public_black_24dp_2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146D45" w:rsidRPr="00DD2A3B" w:rsidRDefault="00146D45" w:rsidP="00CE2331">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public</w:t>
            </w:r>
          </w:p>
        </w:tc>
      </w:tr>
      <w:tr w:rsidR="00146D45" w:rsidTr="00CE2331">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146D45" w:rsidRPr="00DD2A3B" w:rsidRDefault="00146D45" w:rsidP="00CE2331">
            <w:pPr>
              <w:jc w:val="center"/>
              <w:rPr>
                <w:rFonts w:cstheme="minorHAnsi"/>
                <w:sz w:val="22"/>
                <w:szCs w:val="22"/>
              </w:rPr>
            </w:pPr>
            <w:r w:rsidRPr="00DD2A3B">
              <w:rPr>
                <w:rFonts w:cstheme="minorHAnsi"/>
                <w:noProof/>
                <w:sz w:val="22"/>
                <w:szCs w:val="22"/>
                <w:lang w:eastAsia="en-US"/>
              </w:rPr>
              <w:drawing>
                <wp:inline distT="0" distB="0" distL="0" distR="0" wp14:anchorId="50E40B1F" wp14:editId="578B8272">
                  <wp:extent cx="361950" cy="361950"/>
                  <wp:effectExtent l="0" t="0" r="0" b="0"/>
                  <wp:docPr id="48" name="Picture 48" descr="C:\Users\nnmchau\AppData\Local\Temp\7zE066694F7\ic_people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nmchau\AppData\Local\Temp\7zE066694F7\ic_people_outline_black_24dp_2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4060" w:type="dxa"/>
            <w:vAlign w:val="center"/>
          </w:tcPr>
          <w:p w:rsidR="00146D45" w:rsidRPr="00DD2A3B" w:rsidRDefault="00146D45" w:rsidP="00CE2331">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Share to specific group or project</w:t>
            </w:r>
          </w:p>
        </w:tc>
      </w:tr>
    </w:tbl>
    <w:p w:rsidR="00146D45" w:rsidRDefault="00146D45" w:rsidP="00146D45">
      <w:pPr>
        <w:pStyle w:val="ListBullet"/>
        <w:numPr>
          <w:ilvl w:val="0"/>
          <w:numId w:val="0"/>
        </w:numPr>
        <w:ind w:left="576" w:hanging="288"/>
      </w:pPr>
    </w:p>
    <w:p w:rsidR="00146D45" w:rsidRDefault="00146D45" w:rsidP="00146D45">
      <w:pPr>
        <w:pStyle w:val="ListBullet"/>
      </w:pPr>
      <w:r>
        <w:t>Dashboard option UI</w:t>
      </w:r>
    </w:p>
    <w:p w:rsidR="00146D45" w:rsidRDefault="00146D45" w:rsidP="00146D45">
      <w:pPr>
        <w:pStyle w:val="ListBullet"/>
        <w:numPr>
          <w:ilvl w:val="0"/>
          <w:numId w:val="0"/>
        </w:numPr>
        <w:ind w:left="288"/>
      </w:pPr>
      <w:r>
        <w:rPr>
          <w:noProof/>
          <w:lang w:eastAsia="en-US"/>
        </w:rPr>
        <mc:AlternateContent>
          <mc:Choice Requires="wpg">
            <w:drawing>
              <wp:inline distT="0" distB="0" distL="0" distR="0" wp14:anchorId="1E18359E" wp14:editId="21CDBEF3">
                <wp:extent cx="6514465" cy="4229100"/>
                <wp:effectExtent l="0" t="0" r="635" b="19050"/>
                <wp:docPr id="60" name="Group 60"/>
                <wp:cNvGraphicFramePr/>
                <a:graphic xmlns:a="http://schemas.openxmlformats.org/drawingml/2006/main">
                  <a:graphicData uri="http://schemas.microsoft.com/office/word/2010/wordprocessingGroup">
                    <wpg:wgp>
                      <wpg:cNvGrpSpPr/>
                      <wpg:grpSpPr>
                        <a:xfrm>
                          <a:off x="0" y="0"/>
                          <a:ext cx="6514465" cy="4229100"/>
                          <a:chOff x="0" y="0"/>
                          <a:chExt cx="6514465" cy="4229100"/>
                        </a:xfrm>
                      </wpg:grpSpPr>
                      <wpg:grpSp>
                        <wpg:cNvPr id="58" name="Group 58"/>
                        <wpg:cNvGrpSpPr/>
                        <wpg:grpSpPr>
                          <a:xfrm>
                            <a:off x="0" y="0"/>
                            <a:ext cx="6514465" cy="4229100"/>
                            <a:chOff x="257175" y="0"/>
                            <a:chExt cx="6515099" cy="4229100"/>
                          </a:xfrm>
                        </wpg:grpSpPr>
                        <pic:pic xmlns:pic="http://schemas.openxmlformats.org/drawingml/2006/picture">
                          <pic:nvPicPr>
                            <pic:cNvPr id="49" name="Picture 49" descr="C:\Users\nnmchau\Desktop\dashboardoption1.PNG"/>
                            <pic:cNvPicPr>
                              <a:picLocks noChangeAspect="1"/>
                            </pic:cNvPicPr>
                          </pic:nvPicPr>
                          <pic:blipFill rotWithShape="1">
                            <a:blip r:embed="rId23">
                              <a:extLst>
                                <a:ext uri="{28A0092B-C50C-407E-A947-70E740481C1C}">
                                  <a14:useLocalDpi xmlns:a14="http://schemas.microsoft.com/office/drawing/2010/main" val="0"/>
                                </a:ext>
                              </a:extLst>
                            </a:blip>
                            <a:srcRect l="2193" r="4093"/>
                            <a:stretch/>
                          </pic:blipFill>
                          <pic:spPr bwMode="auto">
                            <a:xfrm>
                              <a:off x="666749" y="0"/>
                              <a:ext cx="6105525" cy="4143375"/>
                            </a:xfrm>
                            <a:prstGeom prst="rect">
                              <a:avLst/>
                            </a:prstGeom>
                            <a:noFill/>
                            <a:ln>
                              <a:noFill/>
                            </a:ln>
                          </pic:spPr>
                        </pic:pic>
                        <wps:wsp>
                          <wps:cNvPr id="50" name="Rounded Rectangular Callout 50"/>
                          <wps:cNvSpPr/>
                          <wps:spPr>
                            <a:xfrm>
                              <a:off x="5467350" y="819150"/>
                              <a:ext cx="923925" cy="361950"/>
                            </a:xfrm>
                            <a:prstGeom prst="wedgeRoundRectCallout">
                              <a:avLst>
                                <a:gd name="adj1" fmla="val 20404"/>
                                <a:gd name="adj2" fmla="val -71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146D45" w:rsidRDefault="00146D45" w:rsidP="00146D45">
                                <w:pPr>
                                  <w:jc w:val="center"/>
                                </w:pPr>
                                <w:r>
                                  <w:t>Save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ular Callout 51"/>
                          <wps:cNvSpPr/>
                          <wps:spPr>
                            <a:xfrm>
                              <a:off x="2343150" y="819150"/>
                              <a:ext cx="1409700" cy="361950"/>
                            </a:xfrm>
                            <a:prstGeom prst="wedgeRoundRectCallout">
                              <a:avLst>
                                <a:gd name="adj1" fmla="val 19979"/>
                                <a:gd name="adj2" fmla="val 9186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146D45" w:rsidRDefault="00146D45" w:rsidP="00146D45">
                                <w:pPr>
                                  <w:jc w:val="center"/>
                                </w:pPr>
                                <w:r>
                                  <w:t>Edit dasboard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ular Callout 52"/>
                          <wps:cNvSpPr/>
                          <wps:spPr>
                            <a:xfrm>
                              <a:off x="257175" y="2609850"/>
                              <a:ext cx="923925" cy="476250"/>
                            </a:xfrm>
                            <a:prstGeom prst="wedgeRoundRectCallout">
                              <a:avLst>
                                <a:gd name="adj1" fmla="val 39992"/>
                                <a:gd name="adj2" fmla="val -85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146D45" w:rsidRDefault="00146D45" w:rsidP="00146D45">
                                <w:pPr>
                                  <w:jc w:val="center"/>
                                </w:pPr>
                                <w:r>
                                  <w:t>Privacy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ular Callout 53"/>
                          <wps:cNvSpPr/>
                          <wps:spPr>
                            <a:xfrm>
                              <a:off x="2276475" y="1981200"/>
                              <a:ext cx="1409700" cy="514350"/>
                            </a:xfrm>
                            <a:prstGeom prst="wedgeRoundRectCallout">
                              <a:avLst>
                                <a:gd name="adj1" fmla="val 15249"/>
                                <a:gd name="adj2" fmla="val 94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146D45" w:rsidRDefault="00146D45" w:rsidP="00146D45">
                                <w:pPr>
                                  <w:jc w:val="center"/>
                                </w:pPr>
                                <w:r>
                                  <w:t>Quick action to change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ular Callout 54"/>
                          <wps:cNvSpPr/>
                          <wps:spPr>
                            <a:xfrm>
                              <a:off x="4648200" y="2057400"/>
                              <a:ext cx="1276350" cy="495300"/>
                            </a:xfrm>
                            <a:prstGeom prst="wedgeRoundRectCallout">
                              <a:avLst>
                                <a:gd name="adj1" fmla="val 20473"/>
                                <a:gd name="adj2" fmla="val 94501"/>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146D45" w:rsidRDefault="00146D45" w:rsidP="00146D45">
                                <w:pPr>
                                  <w:jc w:val="center"/>
                                </w:pPr>
                                <w:r>
                                  <w:t>Show groups and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ular Callout 55"/>
                          <wps:cNvSpPr/>
                          <wps:spPr>
                            <a:xfrm>
                              <a:off x="3133725" y="3914775"/>
                              <a:ext cx="1600200" cy="314325"/>
                            </a:xfrm>
                            <a:prstGeom prst="wedgeRoundRectCallout">
                              <a:avLst>
                                <a:gd name="adj1" fmla="val 22466"/>
                                <a:gd name="adj2" fmla="val -79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146D45" w:rsidRDefault="00146D45" w:rsidP="00146D45">
                                <w:pPr>
                                  <w:jc w:val="center"/>
                                </w:pPr>
                                <w:r>
                                  <w:t>Delete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ular Callout 56"/>
                          <wps:cNvSpPr/>
                          <wps:spPr>
                            <a:xfrm>
                              <a:off x="4057650" y="514350"/>
                              <a:ext cx="1019175" cy="295275"/>
                            </a:xfrm>
                            <a:prstGeom prst="wedgeRoundRectCallout">
                              <a:avLst>
                                <a:gd name="adj1" fmla="val 66796"/>
                                <a:gd name="adj2" fmla="val -23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146D45" w:rsidRDefault="00146D45" w:rsidP="00146D45">
                                <w:pPr>
                                  <w:jc w:val="center"/>
                                </w:pPr>
                                <w:r>
                                  <w:t>Close dialog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Rounded Rectangle 59"/>
                        <wps:cNvSpPr/>
                        <wps:spPr>
                          <a:xfrm>
                            <a:off x="1114425" y="2714625"/>
                            <a:ext cx="3876675" cy="45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E18359E" id="Group 60" o:spid="_x0000_s1051" style="width:512.95pt;height:333pt;mso-position-horizontal-relative:char;mso-position-vertical-relative:line" coordsize="65144,42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">
                <v:group id="Group 58" o:spid="_x0000_s1052" style="position:absolute;width:65144;height:42291" coordorigin="2571" coordsize="65150,42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Picture 49" o:spid="_x0000_s1053" type="#_x0000_t75" style="position:absolute;left:6667;width:61055;height:41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ujRvGAAAA2wAAAA8AAABkcnMvZG93bnJldi54bWxEj0FrwkAUhO+F/oflFXqrG0U0TbMRUSyV&#10;ejH2oLfX7GsSmn0bs1uN/94tCB6HmfmGSWe9acSJOldbVjAcRCCIC6trLhV87VYvMQjnkTU2lknB&#10;hRzMsseHFBNtz7ylU+5LESDsElRQed8mUrqiIoNuYFvi4P3YzqAPsiul7vAc4KaRoyiaSIM1h4UK&#10;W1pUVPzmf0bB4T1am7ifLofL/ffnLr/Ex4nfKPX81M/fQHjq/T18a39oBeNX+P8SfoDM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G6NG8YAAADbAAAADwAAAAAAAAAAAAAA&#10;AACfAgAAZHJzL2Rvd25yZXYueG1sUEsFBgAAAAAEAAQA9wAAAJIDAAAAAA==&#10;">
                    <v:imagedata r:id="rId24" o:title="dashboardoption1" cropleft="1437f" cropright="2682f"/>
                    <v:path arrowok="t"/>
                  </v:shape>
                  <v:shape id="Rounded Rectangular Callout 50" o:spid="_x0000_s1054" type="#_x0000_t62" style="position:absolute;left:54673;top:8191;width:923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8zsEA&#10;AADbAAAADwAAAGRycy9kb3ducmV2LnhtbERPu27CMBTdK/EP1kXqVmyoWqEUgxAlKkMZeCxsV/Ft&#10;HBFfp7Eh7t/XQ6WOR+e9WCXXijv1ofGsYTpRIIgrbxquNZxP5dMcRIjIBlvPpOGHAqyWo4cFFsYP&#10;fKD7MdYih3AoUIONsSukDJUlh2HiO+LMffneYcywr6XpccjhrpUzpV6lw4Zzg8WONpaq6/HmNHxv&#10;94N9Vu+XpMpyN0u1+fyIe60fx2n9BiJSiv/iP/fOaHjJ6/O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UvM7BAAAA2wAAAA8AAAAAAAAAAAAAAAAAmAIAAGRycy9kb3du&#10;cmV2LnhtbFBLBQYAAAAABAAEAPUAAACGAwAAAAA=&#10;" adj="15207,-4644" fillcolor="white [3201]" strokecolor="black [3200]" strokeweight="1pt">
                    <v:textbox>
                      <w:txbxContent>
                        <w:p w:rsidR="00146D45" w:rsidRDefault="00146D45" w:rsidP="00146D45">
                          <w:pPr>
                            <w:jc w:val="center"/>
                          </w:pPr>
                          <w:r>
                            <w:t>Save option</w:t>
                          </w:r>
                        </w:p>
                      </w:txbxContent>
                    </v:textbox>
                  </v:shape>
                  <v:shape id="Rounded Rectangular Callout 51" o:spid="_x0000_s1055" type="#_x0000_t62" style="position:absolute;left:23431;top:8191;width:14097;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8kwcMA&#10;AADbAAAADwAAAGRycy9kb3ducmV2LnhtbESPQYvCMBSE74L/IbwFL6JpZS3SNS0iCIKndZXi7dG8&#10;bcs2L6WJWv+9EYQ9DjPzDbPOB9OKG/WusawgnkcgiEurG64UnH52sxUI55E1tpZJwYMc5Nl4tMZU&#10;2zt/0+3oKxEg7FJUUHvfpVK6siaDbm474uD92t6gD7KvpO7xHuCmlYsoSqTBhsNCjR1tayr/jlej&#10;oDtdJJ/jw1BscaqTz+JSFMlSqcnHsPkC4Wnw/+F3e68VLGN4fQk/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8kwcMAAADbAAAADwAAAAAAAAAAAAAAAACYAgAAZHJzL2Rv&#10;d25yZXYueG1sUEsFBgAAAAAEAAQA9QAAAIgDAAAAAA==&#10;" adj="15115,30643" fillcolor="white [3201]" strokecolor="black [3200]" strokeweight="1pt">
                    <v:textbox>
                      <w:txbxContent>
                        <w:p w:rsidR="00146D45" w:rsidRDefault="00146D45" w:rsidP="00146D45">
                          <w:pPr>
                            <w:jc w:val="center"/>
                          </w:pPr>
                          <w:r>
                            <w:t>Edit dasboard name</w:t>
                          </w:r>
                        </w:p>
                      </w:txbxContent>
                    </v:textbox>
                  </v:shape>
                  <v:shape id="Rounded Rectangular Callout 52" o:spid="_x0000_s1056" type="#_x0000_t62" style="position:absolute;left:2571;top:26098;width:92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06MYA&#10;AADbAAAADwAAAGRycy9kb3ducmV2LnhtbESPQUvDQBSE74L/YXlCL2I3DVQk7bZIrdBSPLQKenzN&#10;PpOQ3bdhd5vEf+8WBI/DzHzDLNejNaInHxrHCmbTDARx6XTDlYKP99eHJxAhIms0jknBDwVYr25v&#10;llhoN/CR+lOsRIJwKFBBHWNXSBnKmiyGqeuIk/ftvMWYpK+k9jgkuDUyz7JHabHhtFBjR5uayvZ0&#10;sQre9vuv8+Fl+Iybtm9nPjfb+61RanI3Pi9ARBrjf/ivvdMK5jlcv6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b06MYAAADbAAAADwAAAAAAAAAAAAAAAACYAgAAZHJz&#10;L2Rvd25yZXYueG1sUEsFBgAAAAAEAAQA9QAAAIsDAAAAAA==&#10;" adj="19438,-7668" fillcolor="white [3201]" strokecolor="black [3200]" strokeweight="1pt">
                    <v:textbox>
                      <w:txbxContent>
                        <w:p w:rsidR="00146D45" w:rsidRDefault="00146D45" w:rsidP="00146D45">
                          <w:pPr>
                            <w:jc w:val="center"/>
                          </w:pPr>
                          <w:r>
                            <w:t>Privacy status</w:t>
                          </w:r>
                        </w:p>
                      </w:txbxContent>
                    </v:textbox>
                  </v:shape>
                  <v:shape id="Rounded Rectangular Callout 53" o:spid="_x0000_s1057" type="#_x0000_t62" style="position:absolute;left:22764;top:19812;width:14097;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esUA&#10;AADbAAAADwAAAGRycy9kb3ducmV2LnhtbESP3WrCQBSE7wXfYTmF3ojZtFKpqau0FqEggvUHcnma&#10;Pc0Gs2dDdtX07d2C4OUwM98w03lna3Gm1leOFTwlKQjiwumKSwX73XL4CsIHZI21Y1LwRx7ms35v&#10;ipl2F/6m8zaUIkLYZ6jAhNBkUvrCkEWfuIY4er+utRiibEupW7xEuK3lc5qOpcWK44LBhhaGiuP2&#10;ZBUMNhVSPtmfTPFxWHApV5/r/Eepx4fu/Q1EoC7cw7f2l1bwMoL/L/EH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78R6xQAAANsAAAAPAAAAAAAAAAAAAAAAAJgCAABkcnMv&#10;ZG93bnJldi54bWxQSwUGAAAAAAQABAD1AAAAigMAAAAA&#10;" adj="14094,31212" fillcolor="white [3201]" strokecolor="black [3200]" strokeweight="1pt">
                    <v:textbox>
                      <w:txbxContent>
                        <w:p w:rsidR="00146D45" w:rsidRDefault="00146D45" w:rsidP="00146D45">
                          <w:pPr>
                            <w:jc w:val="center"/>
                          </w:pPr>
                          <w:r>
                            <w:t>Quick action to change privacy</w:t>
                          </w:r>
                        </w:p>
                      </w:txbxContent>
                    </v:textbox>
                  </v:shape>
                  <v:shape id="Rounded Rectangular Callout 54" o:spid="_x0000_s1058" type="#_x0000_t62" style="position:absolute;left:46482;top:20574;width:1276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O8IA&#10;AADbAAAADwAAAGRycy9kb3ducmV2LnhtbESPT4vCMBTE7wt+h/AEb2uquLJUo4ii7GUPrYW9PpvX&#10;P9i8lCba+u03guBxmJnfMOvtYBpxp87VlhXMphEI4tzqmksF2fn4+Q3CeWSNjWVS8CAH283oY42x&#10;tj0ndE99KQKEXYwKKu/bWEqXV2TQTW1LHLzCdgZ9kF0pdYd9gJtGzqNoKQ3WHBYqbGlfUX5Nb0ZB&#10;+pslvij04q9N5o2+DOdTnx2UmoyH3QqEp8G/w6/2j1bwtYDnl/A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f687wgAAANsAAAAPAAAAAAAAAAAAAAAAAJgCAABkcnMvZG93&#10;bnJldi54bWxQSwUGAAAAAAQABAD1AAAAhwMAAAAA&#10;" adj="15222,31212" fillcolor="white [3201]" strokecolor="black [3200]" strokeweight="1pt">
                    <v:textbox>
                      <w:txbxContent>
                        <w:p w:rsidR="00146D45" w:rsidRDefault="00146D45" w:rsidP="00146D45">
                          <w:pPr>
                            <w:jc w:val="center"/>
                          </w:pPr>
                          <w:r>
                            <w:t>Show groups and projects</w:t>
                          </w:r>
                        </w:p>
                      </w:txbxContent>
                    </v:textbox>
                  </v:shape>
                  <v:shape id="Rounded Rectangular Callout 55" o:spid="_x0000_s1059" type="#_x0000_t62" style="position:absolute;left:31337;top:39147;width:1600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AAMQA&#10;AADbAAAADwAAAGRycy9kb3ducmV2LnhtbESPT2sCMRTE74LfITyhF+lmW1BkNYoopT0UwT+HHh+b&#10;Z3bbzcu6iRq/fSMIHoeZ+Q0zW0TbiAt1vnas4C3LQRCXTtdsFBz2H68TED4ga2wck4IbeVjM+70Z&#10;FtpdeUuXXTAiQdgXqKAKoS2k9GVFFn3mWuLkHV1nMSTZGak7vCa4beR7no+lxZrTQoUtrSoq/3Zn&#10;q+DnFD835/h7Ww3NWn4vIxGboVIvg7icgggUwzP8aH9pBa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pgADEAAAA2wAAAA8AAAAAAAAAAAAAAAAAmAIAAGRycy9k&#10;b3ducmV2LnhtbFBLBQYAAAAABAAEAPUAAACJAwAAAAA=&#10;" adj="15653,-6372" fillcolor="white [3201]" strokecolor="black [3200]" strokeweight="1pt">
                    <v:textbox>
                      <w:txbxContent>
                        <w:p w:rsidR="00146D45" w:rsidRDefault="00146D45" w:rsidP="00146D45">
                          <w:pPr>
                            <w:jc w:val="center"/>
                          </w:pPr>
                          <w:r>
                            <w:t>Delete dashboard</w:t>
                          </w:r>
                        </w:p>
                      </w:txbxContent>
                    </v:textbox>
                  </v:shape>
                  <v:shape id="Rounded Rectangular Callout 56" o:spid="_x0000_s1060" type="#_x0000_t62" style="position:absolute;left:40576;top:5143;width:10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BQsUA&#10;AADbAAAADwAAAGRycy9kb3ducmV2LnhtbESPQWsCMRSE7wX/Q3hCb5pVqi2rUbTF4qEetEXw9tg8&#10;dxeTl20Sdf33piD0OMzMN8x03lojLuRD7VjBoJ+BIC6crrlU8PO96r2BCBFZo3FMCm4UYD7rPE0x&#10;1+7KW7rsYikShEOOCqoYm1zKUFRkMfRdQ5y8o/MWY5K+lNrjNcGtkcMsG0uLNaeFCht6r6g47c5W&#10;gTkfDsdPdxp8fTiz36xeXpe/S6/Uc7ddTEBEauN/+NFeawWjM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IFCxQAAANsAAAAPAAAAAAAAAAAAAAAAAJgCAABkcnMv&#10;ZG93bnJldi54bWxQSwUGAAAAAAQABAD1AAAAigMAAAAA&#10;" adj="25228,5724" fillcolor="white [3201]" strokecolor="black [3200]" strokeweight="1pt">
                    <v:textbox>
                      <w:txbxContent>
                        <w:p w:rsidR="00146D45" w:rsidRDefault="00146D45" w:rsidP="00146D45">
                          <w:pPr>
                            <w:jc w:val="center"/>
                          </w:pPr>
                          <w:r>
                            <w:t>Close dialog</w:t>
                          </w:r>
                        </w:p>
                      </w:txbxContent>
                    </v:textbox>
                  </v:shape>
                </v:group>
                <v:roundrect id="Rounded Rectangle 59" o:spid="_x0000_s1061" style="position:absolute;left:11144;top:27146;width:3876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WV9MIA&#10;AADbAAAADwAAAGRycy9kb3ducmV2LnhtbESP0YrCMBRE34X9h3AXfBFNdXXRapRVEPRNu37Apbm2&#10;xeamm0Stf78RBB+HmTnDLFatqcWNnK8sKxgOEhDEudUVFwpOv9v+FIQPyBpry6TgQR5Wy4/OAlNt&#10;73ykWxYKESHsU1RQhtCkUvq8JIN+YBvi6J2tMxiidIXUDu8Rbmo5SpJvabDiuFBiQ5uS8kt2NQrc&#10;cHf++uOxm40OE3nZm2NPZ2ulup/tzxxEoDa8w6/2TiuYzO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ZX0wgAAANsAAAAPAAAAAAAAAAAAAAAAAJgCAABkcnMvZG93&#10;bnJldi54bWxQSwUGAAAAAAQABAD1AAAAhwMAAAAA&#10;" filled="f" strokecolor="#7f1d09 [1604]" strokeweight="2pt"/>
                <w10:anchorlock/>
              </v:group>
            </w:pict>
          </mc:Fallback>
        </mc:AlternateContent>
      </w:r>
    </w:p>
    <w:p w:rsidR="00146D45" w:rsidRDefault="00146D45" w:rsidP="00146D45">
      <w:pPr>
        <w:pStyle w:val="ListBullet"/>
        <w:numPr>
          <w:ilvl w:val="0"/>
          <w:numId w:val="0"/>
        </w:numPr>
        <w:ind w:left="576" w:hanging="288"/>
      </w:pPr>
    </w:p>
    <w:p w:rsidR="00146D45" w:rsidRDefault="00146D45" w:rsidP="00146D45">
      <w:pPr>
        <w:pStyle w:val="ListBullet"/>
        <w:numPr>
          <w:ilvl w:val="0"/>
          <w:numId w:val="0"/>
        </w:numPr>
        <w:ind w:left="288"/>
      </w:pPr>
    </w:p>
    <w:p w:rsidR="00146D45" w:rsidRDefault="00146D45" w:rsidP="00146D45">
      <w:pPr>
        <w:pStyle w:val="Heading2"/>
      </w:pPr>
      <w:bookmarkStart w:id="7" w:name="_Toc471920068"/>
      <w:bookmarkStart w:id="8" w:name="_Toc473038814"/>
      <w:r>
        <w:lastRenderedPageBreak/>
        <w:t>Gadget</w:t>
      </w:r>
      <w:bookmarkEnd w:id="8"/>
    </w:p>
    <w:p w:rsidR="00146D45" w:rsidRDefault="00146D45" w:rsidP="00146D45"/>
    <w:p w:rsidR="00146D45" w:rsidRPr="00280000" w:rsidRDefault="00146D45" w:rsidP="00146D45">
      <w:pPr>
        <w:pStyle w:val="ListNumber"/>
      </w:pPr>
      <w:r>
        <w:rPr>
          <w:noProof/>
          <w:lang w:eastAsia="en-US"/>
        </w:rPr>
        <mc:AlternateContent>
          <mc:Choice Requires="wpg">
            <w:drawing>
              <wp:anchor distT="0" distB="0" distL="114300" distR="114300" simplePos="0" relativeHeight="251670528" behindDoc="0" locked="0" layoutInCell="1" allowOverlap="1" wp14:anchorId="6D232DDE" wp14:editId="79A38353">
                <wp:simplePos x="0" y="0"/>
                <wp:positionH relativeFrom="column">
                  <wp:posOffset>0</wp:posOffset>
                </wp:positionH>
                <wp:positionV relativeFrom="paragraph">
                  <wp:posOffset>298450</wp:posOffset>
                </wp:positionV>
                <wp:extent cx="6515100" cy="1224915"/>
                <wp:effectExtent l="0" t="0" r="19050" b="13335"/>
                <wp:wrapTopAndBottom/>
                <wp:docPr id="61" name="Group 61"/>
                <wp:cNvGraphicFramePr/>
                <a:graphic xmlns:a="http://schemas.openxmlformats.org/drawingml/2006/main">
                  <a:graphicData uri="http://schemas.microsoft.com/office/word/2010/wordprocessingGroup">
                    <wpg:wgp>
                      <wpg:cNvGrpSpPr/>
                      <wpg:grpSpPr>
                        <a:xfrm>
                          <a:off x="0" y="0"/>
                          <a:ext cx="6515100" cy="1224915"/>
                          <a:chOff x="0" y="0"/>
                          <a:chExt cx="6886575" cy="1295400"/>
                        </a:xfrm>
                      </wpg:grpSpPr>
                      <pic:pic xmlns:pic="http://schemas.openxmlformats.org/drawingml/2006/picture">
                        <pic:nvPicPr>
                          <pic:cNvPr id="13" name="Picture 13" descr="C:\Users\nnmchau\Desktop\sonargadget.PNG"/>
                          <pic:cNvPicPr>
                            <a:picLocks noChangeAspect="1"/>
                          </pic:cNvPicPr>
                        </pic:nvPicPr>
                        <pic:blipFill rotWithShape="1">
                          <a:blip r:embed="rId25">
                            <a:extLst>
                              <a:ext uri="{28A0092B-C50C-407E-A947-70E740481C1C}">
                                <a14:useLocalDpi xmlns:a14="http://schemas.microsoft.com/office/drawing/2010/main" val="0"/>
                              </a:ext>
                            </a:extLst>
                          </a:blip>
                          <a:srcRect l="878" t="661" b="89439"/>
                          <a:stretch/>
                        </pic:blipFill>
                        <pic:spPr bwMode="auto">
                          <a:xfrm>
                            <a:off x="0" y="542925"/>
                            <a:ext cx="6448425" cy="285750"/>
                          </a:xfrm>
                          <a:prstGeom prst="rect">
                            <a:avLst/>
                          </a:prstGeom>
                          <a:noFill/>
                          <a:ln>
                            <a:noFill/>
                          </a:ln>
                          <a:extLst>
                            <a:ext uri="{53640926-AAD7-44D8-BBD7-CCE9431645EC}">
                              <a14:shadowObscured xmlns:a14="http://schemas.microsoft.com/office/drawing/2010/main"/>
                            </a:ext>
                          </a:extLst>
                        </pic:spPr>
                      </pic:pic>
                      <wps:wsp>
                        <wps:cNvPr id="23" name="Rounded Rectangular Callout 23"/>
                        <wps:cNvSpPr/>
                        <wps:spPr>
                          <a:xfrm>
                            <a:off x="3966829" y="904874"/>
                            <a:ext cx="1147462" cy="314325"/>
                          </a:xfrm>
                          <a:prstGeom prst="wedgeRoundRectCallout">
                            <a:avLst>
                              <a:gd name="adj1" fmla="val 54423"/>
                              <a:gd name="adj2" fmla="val -90664"/>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146D45" w:rsidRDefault="00146D45" w:rsidP="00146D45">
                              <w:pPr>
                                <w:jc w:val="center"/>
                              </w:pPr>
                              <w:r>
                                <w:t>Edit gadged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ular Callout 24"/>
                        <wps:cNvSpPr/>
                        <wps:spPr>
                          <a:xfrm>
                            <a:off x="4200525" y="85725"/>
                            <a:ext cx="1276351" cy="314325"/>
                          </a:xfrm>
                          <a:prstGeom prst="wedgeRoundRectCallout">
                            <a:avLst>
                              <a:gd name="adj1" fmla="val 55176"/>
                              <a:gd name="adj2" fmla="val 114439"/>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146D45" w:rsidRDefault="00146D45" w:rsidP="00146D45">
                              <w:pPr>
                                <w:jc w:val="center"/>
                              </w:pPr>
                              <w:r>
                                <w:t>Delete gadged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ounded Rectangular Callout 25"/>
                        <wps:cNvSpPr/>
                        <wps:spPr>
                          <a:xfrm>
                            <a:off x="5235409" y="951526"/>
                            <a:ext cx="1006809" cy="266700"/>
                          </a:xfrm>
                          <a:prstGeom prst="wedgeRoundRectCallout">
                            <a:avLst>
                              <a:gd name="adj1" fmla="val 19538"/>
                              <a:gd name="adj2" fmla="val -117473"/>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146D45" w:rsidRDefault="00146D45" w:rsidP="00146D45">
                              <w:pPr>
                                <w:jc w:val="center"/>
                              </w:pPr>
                              <w:r>
                                <w:t>Update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ular Callout 26"/>
                        <wps:cNvSpPr/>
                        <wps:spPr>
                          <a:xfrm>
                            <a:off x="5543550" y="0"/>
                            <a:ext cx="1343025" cy="438150"/>
                          </a:xfrm>
                          <a:prstGeom prst="wedgeRoundRectCallout">
                            <a:avLst>
                              <a:gd name="adj1" fmla="val 6220"/>
                              <a:gd name="adj2" fmla="val 93941"/>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146D45" w:rsidRDefault="00146D45" w:rsidP="00146D45">
                              <w:pPr>
                                <w:jc w:val="center"/>
                              </w:pPr>
                              <w:r>
                                <w:t>Collapse and expand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ular Callout 27"/>
                        <wps:cNvSpPr/>
                        <wps:spPr>
                          <a:xfrm>
                            <a:off x="9525" y="981075"/>
                            <a:ext cx="1181100" cy="314325"/>
                          </a:xfrm>
                          <a:prstGeom prst="wedgeRoundRectCallout">
                            <a:avLst>
                              <a:gd name="adj1" fmla="val -18797"/>
                              <a:gd name="adj2" fmla="val -112833"/>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146D45" w:rsidRDefault="00146D45" w:rsidP="00146D45">
                              <w:pPr>
                                <w:jc w:val="center"/>
                              </w:pPr>
                              <w:r>
                                <w:t>Type of gadget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ounded Rectangular Callout 57"/>
                        <wps:cNvSpPr/>
                        <wps:spPr>
                          <a:xfrm>
                            <a:off x="855788" y="136845"/>
                            <a:ext cx="1610894" cy="295275"/>
                          </a:xfrm>
                          <a:prstGeom prst="wedgeRoundRectCallout">
                            <a:avLst>
                              <a:gd name="adj1" fmla="val 19070"/>
                              <a:gd name="adj2" fmla="val 114841"/>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146D45" w:rsidRDefault="00146D45" w:rsidP="00146D45">
                              <w:pPr>
                                <w:jc w:val="center"/>
                              </w:pPr>
                              <w:r>
                                <w:t>The last time get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232DDE" id="Group 61" o:spid="_x0000_s1062" style="position:absolute;left:0;text-align:left;margin-left:0;margin-top:23.5pt;width:513pt;height:96.45pt;z-index:251670528;mso-position-horizontal-relative:text;mso-position-vertical-relative:text" coordsize="68865,12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">
                <v:shape id="Picture 13" o:spid="_x0000_s1063" type="#_x0000_t75" style="position:absolute;top:5429;width:64484;height:2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HM3nDAAAA2wAAAA8AAABkcnMvZG93bnJldi54bWxET0trAjEQvhf8D2EKXopmtVXK1ijii2p7&#10;qfXS25CMu4ubyZKk7vrvm0Kht/n4njNbdLYWV/KhcqxgNMxAEGtnKi4UnD63g2cQISIbrB2TghsF&#10;WMx7dzPMjWv5g67HWIgUwiFHBWWMTS5l0CVZDEPXECfu7LzFmKAvpPHYpnBby3GWTaXFilNDiQ2t&#10;StKX47dV8LA9tJMNb778bn/ST5k+v6/fpFL9+275AiJSF//Ff+5Xk+Y/wu8v6QA5/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wczecMAAADbAAAADwAAAAAAAAAAAAAAAACf&#10;AgAAZHJzL2Rvd25yZXYueG1sUEsFBgAAAAAEAAQA9wAAAI8DAAAAAA==&#10;">
                  <v:imagedata r:id="rId26" o:title="sonargadget" croptop="433f" cropbottom="58615f" cropleft="575f"/>
                  <v:path arrowok="t"/>
                </v:shape>
                <v:shape id="Rounded Rectangular Callout 23" o:spid="_x0000_s1064" type="#_x0000_t62" style="position:absolute;left:39668;top:9048;width:1147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m4uMIA&#10;AADbAAAADwAAAGRycy9kb3ducmV2LnhtbESPX2vCQBDE34V+h2MLfSl6qZYo0VOKVPDV//i25LZJ&#10;aG4v5FaN394rFHwcZuY3zGzRuVpdqQ2VZwMfgwQUce5txYWB/W7Vn4AKgmyx9kwG7hRgMX/pzTCz&#10;/sYbum6lUBHCIUMDpUiTaR3ykhyGgW+Io/fjW4cSZVto2+Itwl2th0mSaocVx4USG1qWlP9uL86A&#10;nC+fS33ydjT+fk+PdiL3/CDGvL12X1NQQp08w//ttTUwHMHfl/gD9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abi4wgAAANsAAAAPAAAAAAAAAAAAAAAAAJgCAABkcnMvZG93&#10;bnJldi54bWxQSwUGAAAAAAQABAD1AAAAhwMAAAAA&#10;" adj="22555,-8783" fillcolor="white [3201]" strokecolor="black [3200]" strokeweight="1pt">
                  <v:textbox>
                    <w:txbxContent>
                      <w:p w:rsidR="00146D45" w:rsidRDefault="00146D45" w:rsidP="00146D45">
                        <w:pPr>
                          <w:jc w:val="center"/>
                        </w:pPr>
                        <w:r>
                          <w:t>Edit gadged</w:t>
                        </w:r>
                      </w:p>
                    </w:txbxContent>
                  </v:textbox>
                </v:shape>
                <v:shape id="Rounded Rectangular Callout 24" o:spid="_x0000_s1065" type="#_x0000_t62" style="position:absolute;left:42005;top:857;width:1276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3wNcUA&#10;AADbAAAADwAAAGRycy9kb3ducmV2LnhtbESP3WrCQBSE7wt9h+UIvasbgxWJboIIpVJoqD+g3h2y&#10;xyQ2ezZktxrfvlsQvBxm5htmnvWmERfqXG1ZwWgYgSAurK65VLDbvr9OQTiPrLGxTApu5CBLn5/m&#10;mGh75TVdNr4UAcIuQQWV920ipSsqMuiGtiUO3sl2Bn2QXSl1h9cAN42Mo2giDdYcFipsaVlR8bP5&#10;NQrO/uNzH+fHQ/6m86/v29LRoXdKvQz6xQyEp94/wvf2SiuIx/D/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bfA1xQAAANsAAAAPAAAAAAAAAAAAAAAAAJgCAABkcnMv&#10;ZG93bnJldi54bWxQSwUGAAAAAAQABAD1AAAAigMAAAAA&#10;" adj="22718,35519" fillcolor="white [3201]" strokecolor="black [3200]" strokeweight="1pt">
                  <v:textbox>
                    <w:txbxContent>
                      <w:p w:rsidR="00146D45" w:rsidRDefault="00146D45" w:rsidP="00146D45">
                        <w:pPr>
                          <w:jc w:val="center"/>
                        </w:pPr>
                        <w:r>
                          <w:t>Delete gadged</w:t>
                        </w:r>
                      </w:p>
                    </w:txbxContent>
                  </v:textbox>
                </v:shape>
                <v:shape id="Rounded Rectangular Callout 25" o:spid="_x0000_s1066" type="#_x0000_t62" style="position:absolute;left:52354;top:9515;width:1006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NCJMUA&#10;AADbAAAADwAAAGRycy9kb3ducmV2LnhtbESPQWvCQBSE74L/YXlCb82mQrRNXUUkLaHowbSgx0f2&#10;NQnNvg3ZbYz/visUPA4z8w2z2oymFQP1rrGs4CmKQRCXVjdcKfj6fHt8BuE8ssbWMim4koPNejpZ&#10;YarthY80FL4SAcIuRQW1910qpStrMugi2xEH79v2Bn2QfSV1j5cAN62cx/FCGmw4LNTY0a6m8qf4&#10;NQryvByT9yaz2bDPPw7mtNTnl6VSD7Nx+wrC0+jv4f92rhXME7h9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I0IkxQAAANsAAAAPAAAAAAAAAAAAAAAAAJgCAABkcnMv&#10;ZG93bnJldi54bWxQSwUGAAAAAAQABAD1AAAAigMAAAAA&#10;" adj="15020,-14574" fillcolor="white [3201]" strokecolor="black [3200]" strokeweight="1pt">
                  <v:textbox>
                    <w:txbxContent>
                      <w:p w:rsidR="00146D45" w:rsidRDefault="00146D45" w:rsidP="00146D45">
                        <w:pPr>
                          <w:jc w:val="center"/>
                        </w:pPr>
                        <w:r>
                          <w:t>Update data</w:t>
                        </w:r>
                      </w:p>
                    </w:txbxContent>
                  </v:textbox>
                </v:shape>
                <v:shape id="Rounded Rectangular Callout 26" o:spid="_x0000_s1067" type="#_x0000_t62" style="position:absolute;left:55435;width:1343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fucQA&#10;AADbAAAADwAAAGRycy9kb3ducmV2LnhtbESPQWvCQBSE7wX/w/IKXopumoNIdJUiKUovYvQHPLKv&#10;ydLs27i7mrS/visUehxm5htmvR1tJ+7kg3Gs4HWegSCunTbcKLic32dLECEia+wck4JvCrDdTJ7W&#10;WGg38InuVWxEgnAoUEEbY19IGeqWLIa564mT9+m8xZikb6T2OCS47WSeZQtp0XBaaLGnXUv1V3Wz&#10;Cq65WZZeG33aDz8fu/ql5OpYKjV9Ht9WICKN8T/81z5oBfkCHl/S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LX7nEAAAA2wAAAA8AAAAAAAAAAAAAAAAAmAIAAGRycy9k&#10;b3ducmV2LnhtbFBLBQYAAAAABAAEAPUAAACJAwAAAAA=&#10;" adj="12144,31091" fillcolor="white [3201]" strokecolor="black [3200]" strokeweight="1pt">
                  <v:textbox>
                    <w:txbxContent>
                      <w:p w:rsidR="00146D45" w:rsidRDefault="00146D45" w:rsidP="00146D45">
                        <w:pPr>
                          <w:jc w:val="center"/>
                        </w:pPr>
                        <w:r>
                          <w:t>Collapse and expand view</w:t>
                        </w:r>
                      </w:p>
                    </w:txbxContent>
                  </v:textbox>
                </v:shape>
                <v:shape id="Rounded Rectangular Callout 27" o:spid="_x0000_s1068" type="#_x0000_t62" style="position:absolute;left:95;top:9810;width:11811;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yNVsUA&#10;AADbAAAADwAAAGRycy9kb3ducmV2LnhtbESP3WrCQBSE7wt9h+UUvDObBrQxzUZsQVBKEW2ht4fs&#10;yQ/Nng3ZVaNP7xaEXg4z8w2TL0fTiRMNrrWs4DmKQRCXVrdcK/j+Wk9TEM4ja+wsk4ILOVgWjw85&#10;ZtqeeU+ng69FgLDLUEHjfZ9J6cqGDLrI9sTBq+xg0Ac51FIPeA5w08kkjufSYMthocGe3hsqfw9H&#10;o+DDJIufapvanf1M3uR1pvWqXyg1eRpXryA8jf4/fG9vtILkBf6+hB8g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3I1WxQAAANsAAAAPAAAAAAAAAAAAAAAAAJgCAABkcnMv&#10;ZG93bnJldi54bWxQSwUGAAAAAAQABAD1AAAAigMAAAAA&#10;" adj="6740,-13572" fillcolor="white [3201]" strokecolor="black [3200]" strokeweight="1pt">
                  <v:textbox>
                    <w:txbxContent>
                      <w:p w:rsidR="00146D45" w:rsidRDefault="00146D45" w:rsidP="00146D45">
                        <w:pPr>
                          <w:jc w:val="center"/>
                        </w:pPr>
                        <w:r>
                          <w:t>Type of gadget</w:t>
                        </w:r>
                      </w:p>
                    </w:txbxContent>
                  </v:textbox>
                </v:shape>
                <v:shape id="Rounded Rectangular Callout 57" o:spid="_x0000_s1069" type="#_x0000_t62" style="position:absolute;left:8557;top:1368;width:1610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b+cQA&#10;AADbAAAADwAAAGRycy9kb3ducmV2LnhtbESPT2sCMRDF74LfIYzQW80qrcpqlNay1JPiH/A6bMbd&#10;1c1kSaKu374RCh4fb97vzZstWlOLGzlfWVYw6CcgiHOrKy4UHPbZ+wSED8gaa8uk4EEeFvNuZ4ap&#10;tnfe0m0XChEh7FNUUIbQpFL6vCSDvm8b4uidrDMYonSF1A7vEW5qOUySkTRYcWwosaFlSflldzXx&#10;jZ+z/c7cdVM8ko/xMfs9ZOvqotRbr/2aggjUhtfxf3qlFXyO4bklAk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gm/nEAAAA2wAAAA8AAAAAAAAAAAAAAAAAmAIAAGRycy9k&#10;b3ducmV2LnhtbFBLBQYAAAAABAAEAPUAAACJAwAAAAA=&#10;" adj="14919,35606" fillcolor="white [3201]" strokecolor="black [3200]" strokeweight="1pt">
                  <v:textbox>
                    <w:txbxContent>
                      <w:p w:rsidR="00146D45" w:rsidRDefault="00146D45" w:rsidP="00146D45">
                        <w:pPr>
                          <w:jc w:val="center"/>
                        </w:pPr>
                        <w:r>
                          <w:t>The last time get data</w:t>
                        </w:r>
                      </w:p>
                    </w:txbxContent>
                  </v:textbox>
                </v:shape>
                <w10:wrap type="topAndBottom"/>
              </v:group>
            </w:pict>
          </mc:Fallback>
        </mc:AlternateContent>
      </w:r>
      <w:r>
        <w:t>Icons and their meaning</w:t>
      </w:r>
    </w:p>
    <w:p w:rsidR="00146D45" w:rsidRDefault="00146D45" w:rsidP="00146D45"/>
    <w:p w:rsidR="00146D45" w:rsidRPr="0003743C" w:rsidRDefault="00146D45" w:rsidP="00146D45"/>
    <w:p w:rsidR="00146D45" w:rsidRPr="00382018" w:rsidRDefault="00146D45" w:rsidP="00146D45">
      <w:pPr>
        <w:pStyle w:val="ListNumber"/>
      </w:pPr>
      <w:bookmarkStart w:id="9" w:name="OLE_LINK7"/>
      <w:r>
        <w:t>Greenhopper gadgets</w:t>
      </w:r>
    </w:p>
    <w:p w:rsidR="00146D45" w:rsidRDefault="00146D45" w:rsidP="00146D45">
      <w:pPr>
        <w:pStyle w:val="ListNumber2"/>
      </w:pPr>
      <w:bookmarkStart w:id="10" w:name="OLE_LINK5"/>
      <w:bookmarkStart w:id="11" w:name="OLE_LINK6"/>
      <w:bookmarkEnd w:id="9"/>
      <w:r>
        <w:t>Greenhopper gadget setting</w:t>
      </w:r>
      <w:bookmarkEnd w:id="7"/>
      <w:r>
        <w:t>:</w:t>
      </w:r>
    </w:p>
    <w:p w:rsidR="00146D45" w:rsidRDefault="00146D45" w:rsidP="00146D45">
      <w:pPr>
        <w:pStyle w:val="ListParagraph"/>
        <w:ind w:left="1440"/>
      </w:pPr>
    </w:p>
    <w:p w:rsidR="00BA5A33" w:rsidRDefault="00146D45" w:rsidP="00BA5A33">
      <w:pPr>
        <w:ind w:firstLine="720"/>
        <w:rPr>
          <w:noProof/>
          <w:lang w:eastAsia="en-US"/>
        </w:rPr>
      </w:pPr>
      <w:bookmarkStart w:id="12" w:name="_Toc471920069"/>
      <w:bookmarkEnd w:id="10"/>
      <w:bookmarkEnd w:id="11"/>
      <w:r>
        <w:t>New Epic Test Execution Report:</w:t>
      </w:r>
      <w:bookmarkEnd w:id="12"/>
      <w:r w:rsidRPr="00A75308">
        <w:rPr>
          <w:noProof/>
          <w:lang w:eastAsia="en-US"/>
        </w:rPr>
        <w:t xml:space="preserve"> </w:t>
      </w:r>
    </w:p>
    <w:p w:rsidR="00146D45" w:rsidRDefault="00146D45" w:rsidP="00146D45">
      <w:pPr>
        <w:ind w:firstLine="720"/>
        <w:rPr>
          <w:noProof/>
          <w:lang w:eastAsia="en-US"/>
        </w:rPr>
      </w:pPr>
    </w:p>
    <w:p w:rsidR="00146D45" w:rsidRDefault="00146D45" w:rsidP="00146D45">
      <w:pPr>
        <w:jc w:val="center"/>
        <w:rPr>
          <w:noProof/>
          <w:lang w:eastAsia="en-US"/>
        </w:rPr>
      </w:pPr>
      <w:r>
        <w:rPr>
          <w:noProof/>
          <w:lang w:eastAsia="en-US"/>
        </w:rPr>
        <w:drawing>
          <wp:inline distT="0" distB="0" distL="0" distR="0" wp14:anchorId="10F1F3BA" wp14:editId="2D1FE1B1">
            <wp:extent cx="5523062" cy="2063881"/>
            <wp:effectExtent l="19050" t="19050" r="2095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98C76A.tmp"/>
                    <pic:cNvPicPr/>
                  </pic:nvPicPr>
                  <pic:blipFill>
                    <a:blip r:embed="rId27">
                      <a:extLst>
                        <a:ext uri="{28A0092B-C50C-407E-A947-70E740481C1C}">
                          <a14:useLocalDpi xmlns:a14="http://schemas.microsoft.com/office/drawing/2010/main" val="0"/>
                        </a:ext>
                      </a:extLst>
                    </a:blip>
                    <a:stretch>
                      <a:fillRect/>
                    </a:stretch>
                  </pic:blipFill>
                  <pic:spPr>
                    <a:xfrm>
                      <a:off x="0" y="0"/>
                      <a:ext cx="5526305" cy="2065093"/>
                    </a:xfrm>
                    <a:prstGeom prst="rect">
                      <a:avLst/>
                    </a:prstGeom>
                    <a:ln>
                      <a:solidFill>
                        <a:schemeClr val="tx1"/>
                      </a:solidFill>
                    </a:ln>
                  </pic:spPr>
                </pic:pic>
              </a:graphicData>
            </a:graphic>
          </wp:inline>
        </w:drawing>
      </w:r>
    </w:p>
    <w:p w:rsidR="00146D45" w:rsidRDefault="00146D45" w:rsidP="00146D45"/>
    <w:p w:rsidR="00146D45" w:rsidRDefault="00146D45" w:rsidP="00146D45">
      <w:pPr>
        <w:jc w:val="center"/>
      </w:pPr>
      <w:r>
        <w:t xml:space="preserve">After filling in </w:t>
      </w:r>
      <w:r w:rsidRPr="00295EFB">
        <w:rPr>
          <w:b/>
        </w:rPr>
        <w:t>project, release</w:t>
      </w:r>
      <w:r>
        <w:t xml:space="preserve">, and </w:t>
      </w:r>
      <w:r w:rsidRPr="00295EFB">
        <w:rPr>
          <w:b/>
        </w:rPr>
        <w:t>product</w:t>
      </w:r>
      <w:r>
        <w:t xml:space="preserve"> field, if epic link is not “</w:t>
      </w:r>
      <w:r w:rsidRPr="00295EFB">
        <w:rPr>
          <w:b/>
        </w:rPr>
        <w:t>Select All</w:t>
      </w:r>
      <w:r>
        <w:t>". Database will query for a list of epic issue keys.</w:t>
      </w:r>
    </w:p>
    <w:p w:rsidR="0052680C" w:rsidRDefault="0052680C" w:rsidP="00146D45">
      <w:pPr>
        <w:jc w:val="center"/>
      </w:pPr>
      <w:r w:rsidRPr="0052680C">
        <w:rPr>
          <w:b/>
        </w:rPr>
        <w:t>*Note</w:t>
      </w:r>
      <w:r>
        <w:t>: it might take some time to fetch project list the first time but it will be faster once that data is cached.</w:t>
      </w:r>
    </w:p>
    <w:p w:rsidR="00146D45" w:rsidRDefault="00146D45" w:rsidP="00146D45">
      <w:pPr>
        <w:jc w:val="center"/>
      </w:pPr>
    </w:p>
    <w:p w:rsidR="00146D45" w:rsidRPr="00295EFB" w:rsidRDefault="00146D45" w:rsidP="00295EFB">
      <w:pPr>
        <w:jc w:val="center"/>
      </w:pPr>
      <w:r>
        <w:br/>
      </w:r>
      <w:r w:rsidRPr="00A75308">
        <w:rPr>
          <w:noProof/>
          <w:lang w:eastAsia="en-US"/>
        </w:rPr>
        <w:t xml:space="preserve"> </w:t>
      </w:r>
      <w:r w:rsidRPr="00787DB4">
        <w:rPr>
          <w:noProof/>
          <w:lang w:eastAsia="en-US"/>
        </w:rPr>
        <w:drawing>
          <wp:inline distT="0" distB="0" distL="0" distR="0" wp14:anchorId="3B2202D7" wp14:editId="22D3CD25">
            <wp:extent cx="5522976" cy="2456271"/>
            <wp:effectExtent l="19050" t="19050" r="20955"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98E6FC.tmp"/>
                    <pic:cNvPicPr/>
                  </pic:nvPicPr>
                  <pic:blipFill>
                    <a:blip r:embed="rId28">
                      <a:extLst>
                        <a:ext uri="{28A0092B-C50C-407E-A947-70E740481C1C}">
                          <a14:useLocalDpi xmlns:a14="http://schemas.microsoft.com/office/drawing/2010/main" val="0"/>
                        </a:ext>
                      </a:extLst>
                    </a:blip>
                    <a:stretch>
                      <a:fillRect/>
                    </a:stretch>
                  </pic:blipFill>
                  <pic:spPr>
                    <a:xfrm>
                      <a:off x="0" y="0"/>
                      <a:ext cx="5522976" cy="2456271"/>
                    </a:xfrm>
                    <a:prstGeom prst="rect">
                      <a:avLst/>
                    </a:prstGeom>
                    <a:ln>
                      <a:solidFill>
                        <a:schemeClr val="tx1"/>
                      </a:solidFill>
                    </a:ln>
                  </pic:spPr>
                </pic:pic>
              </a:graphicData>
            </a:graphic>
          </wp:inline>
        </w:drawing>
      </w:r>
    </w:p>
    <w:p w:rsidR="00146D45" w:rsidRDefault="00146D45" w:rsidP="001B4D6E">
      <w:pPr>
        <w:pStyle w:val="ListBullet"/>
        <w:numPr>
          <w:ilvl w:val="0"/>
          <w:numId w:val="0"/>
        </w:numPr>
        <w:ind w:left="576"/>
        <w:jc w:val="center"/>
        <w:rPr>
          <w:rFonts w:eastAsiaTheme="majorEastAsia" w:cstheme="minorHAnsi"/>
          <w:bCs/>
          <w:color w:val="000000" w:themeColor="text1"/>
        </w:rPr>
      </w:pPr>
      <w:r w:rsidRPr="00787DB4">
        <w:rPr>
          <w:rFonts w:eastAsiaTheme="majorEastAsia" w:cstheme="minorHAnsi"/>
          <w:bCs/>
          <w:color w:val="000000" w:themeColor="text1"/>
        </w:rPr>
        <w:t xml:space="preserve">Select </w:t>
      </w:r>
      <w:r w:rsidRPr="00627353">
        <w:rPr>
          <w:rFonts w:eastAsiaTheme="majorEastAsia" w:cstheme="minorHAnsi"/>
          <w:b/>
          <w:bCs/>
          <w:color w:val="000000" w:themeColor="text1"/>
        </w:rPr>
        <w:t>epic link</w:t>
      </w:r>
      <w:r w:rsidR="00627353">
        <w:rPr>
          <w:rFonts w:eastAsiaTheme="majorEastAsia" w:cstheme="minorHAnsi"/>
          <w:bCs/>
          <w:color w:val="000000" w:themeColor="text1"/>
        </w:rPr>
        <w:t xml:space="preserve"> and </w:t>
      </w:r>
      <w:r w:rsidR="00627353" w:rsidRPr="00627353">
        <w:rPr>
          <w:rFonts w:eastAsiaTheme="majorEastAsia" w:cstheme="minorHAnsi"/>
          <w:b/>
          <w:bCs/>
          <w:color w:val="000000" w:themeColor="text1"/>
        </w:rPr>
        <w:t>test metrics</w:t>
      </w:r>
      <w:r w:rsidR="00627353">
        <w:rPr>
          <w:rFonts w:eastAsiaTheme="majorEastAsia" w:cstheme="minorHAnsi"/>
          <w:bCs/>
          <w:color w:val="000000" w:themeColor="text1"/>
        </w:rPr>
        <w:t xml:space="preserve"> </w:t>
      </w:r>
      <w:r w:rsidRPr="00787DB4">
        <w:rPr>
          <w:rFonts w:eastAsiaTheme="majorEastAsia" w:cstheme="minorHAnsi"/>
          <w:bCs/>
          <w:color w:val="000000" w:themeColor="text1"/>
        </w:rPr>
        <w:t xml:space="preserve">you want for your table then </w:t>
      </w:r>
      <w:r w:rsidRPr="00BA5A33">
        <w:rPr>
          <w:rFonts w:eastAsiaTheme="majorEastAsia" w:cstheme="minorHAnsi"/>
          <w:b/>
          <w:bCs/>
          <w:color w:val="000000" w:themeColor="text1"/>
        </w:rPr>
        <w:t>save</w:t>
      </w:r>
      <w:r w:rsidR="00BA5A33" w:rsidRPr="00BA5A33">
        <w:rPr>
          <w:rFonts w:eastAsiaTheme="majorEastAsia" w:cstheme="minorHAnsi"/>
          <w:b/>
          <w:bCs/>
          <w:color w:val="000000" w:themeColor="text1"/>
        </w:rPr>
        <w:t>/update</w:t>
      </w:r>
      <w:r w:rsidRPr="00787DB4">
        <w:rPr>
          <w:rFonts w:eastAsiaTheme="majorEastAsia" w:cstheme="minorHAnsi"/>
          <w:bCs/>
          <w:color w:val="000000" w:themeColor="text1"/>
        </w:rPr>
        <w:t xml:space="preserve"> gadget.</w:t>
      </w:r>
    </w:p>
    <w:p w:rsidR="00146D45" w:rsidRDefault="00146D45" w:rsidP="00146D45">
      <w:pPr>
        <w:pStyle w:val="ListNumber2"/>
      </w:pPr>
      <w:bookmarkStart w:id="13" w:name="_Toc471920071"/>
      <w:r>
        <w:lastRenderedPageBreak/>
        <w:t>New User Story Test Execution Gadget instance:</w:t>
      </w:r>
      <w:bookmarkEnd w:id="13"/>
    </w:p>
    <w:p w:rsidR="00146D45" w:rsidRDefault="00146D45" w:rsidP="00146D45">
      <w:pPr>
        <w:pStyle w:val="ListBullet"/>
        <w:numPr>
          <w:ilvl w:val="0"/>
          <w:numId w:val="0"/>
        </w:numPr>
        <w:ind w:left="576"/>
      </w:pPr>
    </w:p>
    <w:p w:rsidR="00146D45" w:rsidRDefault="00146D45" w:rsidP="00146D45">
      <w:pPr>
        <w:jc w:val="center"/>
      </w:pPr>
      <w:r>
        <w:rPr>
          <w:noProof/>
          <w:lang w:eastAsia="en-US"/>
        </w:rPr>
        <w:drawing>
          <wp:inline distT="0" distB="0" distL="0" distR="0" wp14:anchorId="3271D285" wp14:editId="53A5F622">
            <wp:extent cx="5522976" cy="2292627"/>
            <wp:effectExtent l="19050" t="19050" r="20955"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9875D4.tmp"/>
                    <pic:cNvPicPr/>
                  </pic:nvPicPr>
                  <pic:blipFill>
                    <a:blip r:embed="rId29">
                      <a:extLst>
                        <a:ext uri="{28A0092B-C50C-407E-A947-70E740481C1C}">
                          <a14:useLocalDpi xmlns:a14="http://schemas.microsoft.com/office/drawing/2010/main" val="0"/>
                        </a:ext>
                      </a:extLst>
                    </a:blip>
                    <a:stretch>
                      <a:fillRect/>
                    </a:stretch>
                  </pic:blipFill>
                  <pic:spPr>
                    <a:xfrm>
                      <a:off x="0" y="0"/>
                      <a:ext cx="5522976" cy="2292627"/>
                    </a:xfrm>
                    <a:prstGeom prst="rect">
                      <a:avLst/>
                    </a:prstGeom>
                    <a:ln>
                      <a:solidFill>
                        <a:schemeClr val="tx1"/>
                      </a:solidFill>
                    </a:ln>
                  </pic:spPr>
                </pic:pic>
              </a:graphicData>
            </a:graphic>
          </wp:inline>
        </w:drawing>
      </w:r>
    </w:p>
    <w:p w:rsidR="00146D45" w:rsidRDefault="00146D45" w:rsidP="00146D45">
      <w:pPr>
        <w:jc w:val="center"/>
      </w:pPr>
      <w:r>
        <w:t xml:space="preserve">After filling in </w:t>
      </w:r>
      <w:r w:rsidRPr="001B4D6E">
        <w:rPr>
          <w:b/>
        </w:rPr>
        <w:t>project</w:t>
      </w:r>
      <w:r>
        <w:t xml:space="preserve">, </w:t>
      </w:r>
      <w:r w:rsidRPr="001B4D6E">
        <w:rPr>
          <w:b/>
        </w:rPr>
        <w:t>release</w:t>
      </w:r>
      <w:r>
        <w:t xml:space="preserve">, </w:t>
      </w:r>
      <w:r w:rsidRPr="001B4D6E">
        <w:rPr>
          <w:b/>
        </w:rPr>
        <w:t>product</w:t>
      </w:r>
      <w:r>
        <w:t xml:space="preserve"> field. If epic link field is not “</w:t>
      </w:r>
      <w:r w:rsidRPr="001B4D6E">
        <w:rPr>
          <w:b/>
        </w:rPr>
        <w:t>Select All</w:t>
      </w:r>
      <w:r>
        <w:t xml:space="preserve">". Database will query for a list of epic issue keys. By default </w:t>
      </w:r>
      <w:r w:rsidRPr="001B4D6E">
        <w:rPr>
          <w:b/>
        </w:rPr>
        <w:t>epic links</w:t>
      </w:r>
      <w:r>
        <w:t xml:space="preserve"> and </w:t>
      </w:r>
      <w:r w:rsidRPr="001B4D6E">
        <w:rPr>
          <w:b/>
        </w:rPr>
        <w:t xml:space="preserve">user </w:t>
      </w:r>
      <w:r>
        <w:t>story are selected all.</w:t>
      </w:r>
    </w:p>
    <w:p w:rsidR="00146D45" w:rsidRDefault="00146D45" w:rsidP="00146D45">
      <w:pPr>
        <w:jc w:val="center"/>
      </w:pPr>
    </w:p>
    <w:p w:rsidR="00146D45" w:rsidRDefault="00146D45" w:rsidP="00146D45">
      <w:pPr>
        <w:jc w:val="center"/>
      </w:pPr>
      <w:r>
        <w:rPr>
          <w:noProof/>
          <w:lang w:eastAsia="en-US"/>
        </w:rPr>
        <w:drawing>
          <wp:inline distT="0" distB="0" distL="0" distR="0" wp14:anchorId="20E04A93" wp14:editId="5799A32C">
            <wp:extent cx="5522976" cy="3925835"/>
            <wp:effectExtent l="19050" t="19050" r="20955" b="177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98C923.tmp"/>
                    <pic:cNvPicPr/>
                  </pic:nvPicPr>
                  <pic:blipFill>
                    <a:blip r:embed="rId30">
                      <a:extLst>
                        <a:ext uri="{28A0092B-C50C-407E-A947-70E740481C1C}">
                          <a14:useLocalDpi xmlns:a14="http://schemas.microsoft.com/office/drawing/2010/main" val="0"/>
                        </a:ext>
                      </a:extLst>
                    </a:blip>
                    <a:stretch>
                      <a:fillRect/>
                    </a:stretch>
                  </pic:blipFill>
                  <pic:spPr>
                    <a:xfrm>
                      <a:off x="0" y="0"/>
                      <a:ext cx="5522976" cy="3925835"/>
                    </a:xfrm>
                    <a:prstGeom prst="rect">
                      <a:avLst/>
                    </a:prstGeom>
                    <a:ln>
                      <a:solidFill>
                        <a:schemeClr val="tx1"/>
                      </a:solidFill>
                    </a:ln>
                  </pic:spPr>
                </pic:pic>
              </a:graphicData>
            </a:graphic>
          </wp:inline>
        </w:drawing>
      </w:r>
    </w:p>
    <w:p w:rsidR="00146D45" w:rsidRDefault="00146D45" w:rsidP="00146D45"/>
    <w:p w:rsidR="00146D45" w:rsidRDefault="00146D45" w:rsidP="00146D45">
      <w:pPr>
        <w:rPr>
          <w:noProof/>
          <w:lang w:eastAsia="en-US"/>
        </w:rPr>
      </w:pPr>
      <w:r>
        <w:t xml:space="preserve">After obtaining </w:t>
      </w:r>
      <w:r w:rsidRPr="006A0969">
        <w:rPr>
          <w:b/>
        </w:rPr>
        <w:t>available epic links</w:t>
      </w:r>
      <w:r>
        <w:t xml:space="preserve"> list, select </w:t>
      </w:r>
      <w:r w:rsidRPr="001B4D6E">
        <w:rPr>
          <w:b/>
        </w:rPr>
        <w:t>available epic keys</w:t>
      </w:r>
      <w:r w:rsidR="001B4D6E">
        <w:rPr>
          <w:b/>
        </w:rPr>
        <w:t xml:space="preserve"> and add it to be fetched box,</w:t>
      </w:r>
      <w:r>
        <w:t xml:space="preserve"> </w:t>
      </w:r>
      <w:r w:rsidR="001B4D6E">
        <w:t xml:space="preserve">these </w:t>
      </w:r>
      <w:r w:rsidR="001B4D6E" w:rsidRPr="00983033">
        <w:rPr>
          <w:b/>
        </w:rPr>
        <w:t>t</w:t>
      </w:r>
      <w:r w:rsidR="001B4D6E" w:rsidRPr="001B4D6E">
        <w:rPr>
          <w:b/>
        </w:rPr>
        <w:t>o be fetched epic links</w:t>
      </w:r>
      <w:r w:rsidR="001B4D6E">
        <w:t xml:space="preserve"> will be used to </w:t>
      </w:r>
      <w:r>
        <w:t xml:space="preserve">fetch </w:t>
      </w:r>
      <w:r w:rsidR="001B4D6E" w:rsidRPr="001B4D6E">
        <w:rPr>
          <w:b/>
        </w:rPr>
        <w:t>User Story</w:t>
      </w:r>
      <w:r w:rsidR="001B4D6E">
        <w:t xml:space="preserve"> list</w:t>
      </w:r>
      <w:r>
        <w:t>.</w:t>
      </w:r>
    </w:p>
    <w:p w:rsidR="00C0473A" w:rsidRDefault="00C0473A" w:rsidP="00146D45"/>
    <w:p w:rsidR="00146D45" w:rsidRDefault="00146D45" w:rsidP="00146D45">
      <w:r>
        <w:t xml:space="preserve">Select </w:t>
      </w:r>
      <w:r w:rsidRPr="00C0473A">
        <w:rPr>
          <w:b/>
        </w:rPr>
        <w:t>user story issue keys</w:t>
      </w:r>
      <w:r w:rsidR="00627353">
        <w:rPr>
          <w:b/>
        </w:rPr>
        <w:t xml:space="preserve"> </w:t>
      </w:r>
      <w:r w:rsidR="00627353">
        <w:t xml:space="preserve">and </w:t>
      </w:r>
      <w:r w:rsidR="00627353" w:rsidRPr="00627353">
        <w:rPr>
          <w:b/>
        </w:rPr>
        <w:t>test</w:t>
      </w:r>
      <w:r w:rsidR="00627353">
        <w:rPr>
          <w:b/>
        </w:rPr>
        <w:t xml:space="preserve"> metrics</w:t>
      </w:r>
      <w:r>
        <w:t xml:space="preserve"> you want for the table then </w:t>
      </w:r>
      <w:r w:rsidR="00016FB6" w:rsidRPr="00016FB6">
        <w:rPr>
          <w:b/>
        </w:rPr>
        <w:t>save/</w:t>
      </w:r>
      <w:r w:rsidRPr="00016FB6">
        <w:rPr>
          <w:b/>
        </w:rPr>
        <w:t>update</w:t>
      </w:r>
      <w:r>
        <w:t>.</w:t>
      </w:r>
    </w:p>
    <w:p w:rsidR="00146D45" w:rsidRDefault="00146D45" w:rsidP="00146D45"/>
    <w:p w:rsidR="00146D45" w:rsidRDefault="00146D45" w:rsidP="00146D45">
      <w:pPr>
        <w:spacing w:after="180" w:line="336" w:lineRule="auto"/>
      </w:pPr>
      <w:r>
        <w:br w:type="page"/>
      </w:r>
    </w:p>
    <w:p w:rsidR="00146D45" w:rsidRDefault="00146D45" w:rsidP="00146D45">
      <w:pPr>
        <w:pStyle w:val="ListNumber2"/>
      </w:pPr>
      <w:bookmarkStart w:id="14" w:name="_Toc471920072"/>
      <w:r>
        <w:lastRenderedPageBreak/>
        <w:t>New Assignee and Cycle Gadget instance:</w:t>
      </w:r>
      <w:bookmarkEnd w:id="14"/>
    </w:p>
    <w:p w:rsidR="00146D45" w:rsidRDefault="00146D45" w:rsidP="00146D45">
      <w:pPr>
        <w:pStyle w:val="ListBullet"/>
      </w:pPr>
      <w:r w:rsidRPr="00461C8C">
        <w:rPr>
          <w:b/>
        </w:rPr>
        <w:t>Assignee</w:t>
      </w:r>
      <w:r>
        <w:t xml:space="preserve"> and </w:t>
      </w:r>
      <w:r w:rsidRPr="00461C8C">
        <w:rPr>
          <w:b/>
        </w:rPr>
        <w:t>Test Cycle gadget</w:t>
      </w:r>
      <w:r>
        <w:t xml:space="preserve"> have the same dialog interface with the only difference is table details once it’s drawn. </w:t>
      </w:r>
      <w:r w:rsidRPr="00461C8C">
        <w:rPr>
          <w:b/>
        </w:rPr>
        <w:t>In Assignee Gadget</w:t>
      </w:r>
      <w:r>
        <w:t xml:space="preserve">, all </w:t>
      </w:r>
      <w:r w:rsidRPr="00461C8C">
        <w:rPr>
          <w:b/>
        </w:rPr>
        <w:t>assignees</w:t>
      </w:r>
      <w:r>
        <w:t xml:space="preserve"> belong to a </w:t>
      </w:r>
      <w:r w:rsidRPr="00461C8C">
        <w:rPr>
          <w:b/>
        </w:rPr>
        <w:t>Test Cycle</w:t>
      </w:r>
      <w:r>
        <w:t xml:space="preserve"> will be shown.</w:t>
      </w:r>
      <w:r w:rsidR="00E371EC">
        <w:t xml:space="preserve"> </w:t>
      </w:r>
      <w:r w:rsidR="00F47F38">
        <w:t xml:space="preserve">Fill in the </w:t>
      </w:r>
      <w:r w:rsidR="00F47F38" w:rsidRPr="00F47F38">
        <w:rPr>
          <w:b/>
        </w:rPr>
        <w:t>project, release, product, metrics</w:t>
      </w:r>
      <w:r w:rsidR="00F47F38">
        <w:rPr>
          <w:b/>
        </w:rPr>
        <w:t xml:space="preserve"> </w:t>
      </w:r>
      <w:r w:rsidR="00F47F38">
        <w:t>you want for the table then update.</w:t>
      </w:r>
    </w:p>
    <w:p w:rsidR="00146D45" w:rsidRDefault="00146D45" w:rsidP="00146D45">
      <w:pPr>
        <w:jc w:val="center"/>
      </w:pPr>
      <w:r>
        <w:rPr>
          <w:noProof/>
          <w:lang w:eastAsia="en-US"/>
        </w:rPr>
        <w:drawing>
          <wp:inline distT="0" distB="0" distL="0" distR="0" wp14:anchorId="3C15AA8C" wp14:editId="263C955A">
            <wp:extent cx="5522976" cy="1567535"/>
            <wp:effectExtent l="19050" t="19050" r="2095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C8E07B.tmp"/>
                    <pic:cNvPicPr/>
                  </pic:nvPicPr>
                  <pic:blipFill>
                    <a:blip r:embed="rId31">
                      <a:extLst>
                        <a:ext uri="{28A0092B-C50C-407E-A947-70E740481C1C}">
                          <a14:useLocalDpi xmlns:a14="http://schemas.microsoft.com/office/drawing/2010/main" val="0"/>
                        </a:ext>
                      </a:extLst>
                    </a:blip>
                    <a:stretch>
                      <a:fillRect/>
                    </a:stretch>
                  </pic:blipFill>
                  <pic:spPr>
                    <a:xfrm>
                      <a:off x="0" y="0"/>
                      <a:ext cx="5522976" cy="1567535"/>
                    </a:xfrm>
                    <a:prstGeom prst="rect">
                      <a:avLst/>
                    </a:prstGeom>
                    <a:ln>
                      <a:solidFill>
                        <a:schemeClr val="tx1"/>
                      </a:solidFill>
                    </a:ln>
                  </pic:spPr>
                </pic:pic>
              </a:graphicData>
            </a:graphic>
          </wp:inline>
        </w:drawing>
      </w:r>
    </w:p>
    <w:p w:rsidR="00146D45" w:rsidRDefault="00146D45" w:rsidP="00146D45"/>
    <w:p w:rsidR="00146D45" w:rsidRDefault="00146D45" w:rsidP="00146D45"/>
    <w:p w:rsidR="00146D45" w:rsidRDefault="00146D45" w:rsidP="00146D45">
      <w:pPr>
        <w:pStyle w:val="ListNumber2"/>
      </w:pPr>
      <w:bookmarkStart w:id="15" w:name="_Toc471920073"/>
      <w:r>
        <w:t>Authorize</w:t>
      </w:r>
      <w:r w:rsidR="00413BA1">
        <w:t xml:space="preserve"> Greenhopper</w:t>
      </w:r>
      <w:r>
        <w:t xml:space="preserve"> Product-Release:</w:t>
      </w:r>
      <w:bookmarkEnd w:id="15"/>
    </w:p>
    <w:p w:rsidR="00146D45" w:rsidRDefault="00146D45" w:rsidP="00146D45">
      <w:pPr>
        <w:pStyle w:val="ListBullet"/>
      </w:pPr>
      <w:r>
        <w:t>You can commission new Product and Release for other users to choose from in configuration page. Everyone can access</w:t>
      </w:r>
      <w:r w:rsidR="00742F5F">
        <w:t xml:space="preserve"> this page. </w:t>
      </w:r>
    </w:p>
    <w:p w:rsidR="00146D45" w:rsidRDefault="00146D45" w:rsidP="00146D45">
      <w:pPr>
        <w:jc w:val="center"/>
        <w:rPr>
          <w:color w:val="595959" w:themeColor="text1" w:themeTint="A6"/>
        </w:rPr>
      </w:pPr>
      <w:r>
        <w:rPr>
          <w:noProof/>
          <w:lang w:eastAsia="en-US"/>
        </w:rPr>
        <w:drawing>
          <wp:inline distT="0" distB="0" distL="0" distR="0" wp14:anchorId="7D3A6506" wp14:editId="44429463">
            <wp:extent cx="5522976" cy="2107451"/>
            <wp:effectExtent l="19050" t="19050" r="2095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8D1BB.tmp"/>
                    <pic:cNvPicPr/>
                  </pic:nvPicPr>
                  <pic:blipFill>
                    <a:blip r:embed="rId32">
                      <a:extLst>
                        <a:ext uri="{28A0092B-C50C-407E-A947-70E740481C1C}">
                          <a14:useLocalDpi xmlns:a14="http://schemas.microsoft.com/office/drawing/2010/main" val="0"/>
                        </a:ext>
                      </a:extLst>
                    </a:blip>
                    <a:stretch>
                      <a:fillRect/>
                    </a:stretch>
                  </pic:blipFill>
                  <pic:spPr>
                    <a:xfrm>
                      <a:off x="0" y="0"/>
                      <a:ext cx="5522976" cy="2107451"/>
                    </a:xfrm>
                    <a:prstGeom prst="rect">
                      <a:avLst/>
                    </a:prstGeom>
                    <a:ln>
                      <a:solidFill>
                        <a:schemeClr val="tx1"/>
                      </a:solidFill>
                    </a:ln>
                  </pic:spPr>
                </pic:pic>
              </a:graphicData>
            </a:graphic>
          </wp:inline>
        </w:drawing>
      </w:r>
    </w:p>
    <w:p w:rsidR="00146D45" w:rsidRDefault="00146D45" w:rsidP="00146D45">
      <w:pPr>
        <w:jc w:val="center"/>
        <w:rPr>
          <w:color w:val="595959" w:themeColor="text1" w:themeTint="A6"/>
        </w:rPr>
      </w:pPr>
    </w:p>
    <w:p w:rsidR="00146D45" w:rsidRDefault="00146D45" w:rsidP="00146D45">
      <w:pPr>
        <w:jc w:val="center"/>
        <w:rPr>
          <w:color w:val="595959" w:themeColor="text1" w:themeTint="A6"/>
        </w:rPr>
      </w:pPr>
    </w:p>
    <w:p w:rsidR="00146D45" w:rsidRDefault="00146D45" w:rsidP="00146D45">
      <w:pPr>
        <w:jc w:val="center"/>
        <w:rPr>
          <w:color w:val="595959" w:themeColor="text1" w:themeTint="A6"/>
        </w:rPr>
      </w:pPr>
    </w:p>
    <w:p w:rsidR="00146D45" w:rsidRDefault="00146D45" w:rsidP="00146D45">
      <w:pPr>
        <w:jc w:val="center"/>
        <w:rPr>
          <w:color w:val="595959" w:themeColor="text1" w:themeTint="A6"/>
        </w:rPr>
      </w:pPr>
    </w:p>
    <w:p w:rsidR="00146D45" w:rsidRDefault="00146D45" w:rsidP="00146D45">
      <w:pPr>
        <w:jc w:val="center"/>
        <w:rPr>
          <w:color w:val="595959" w:themeColor="text1" w:themeTint="A6"/>
        </w:rPr>
      </w:pPr>
    </w:p>
    <w:p w:rsidR="00146D45" w:rsidRDefault="00146D45" w:rsidP="00146D45">
      <w:pPr>
        <w:jc w:val="center"/>
        <w:rPr>
          <w:color w:val="595959" w:themeColor="text1" w:themeTint="A6"/>
        </w:rPr>
      </w:pPr>
    </w:p>
    <w:p w:rsidR="00146D45" w:rsidRDefault="00146D45" w:rsidP="00146D45">
      <w:pPr>
        <w:jc w:val="center"/>
        <w:rPr>
          <w:color w:val="595959" w:themeColor="text1" w:themeTint="A6"/>
        </w:rPr>
      </w:pPr>
    </w:p>
    <w:p w:rsidR="00146D45" w:rsidRDefault="00146D45" w:rsidP="00146D45">
      <w:pPr>
        <w:jc w:val="center"/>
        <w:rPr>
          <w:color w:val="595959" w:themeColor="text1" w:themeTint="A6"/>
        </w:rPr>
      </w:pPr>
    </w:p>
    <w:p w:rsidR="00146D45" w:rsidRDefault="00146D45" w:rsidP="00146D45">
      <w:pPr>
        <w:jc w:val="center"/>
        <w:rPr>
          <w:color w:val="595959" w:themeColor="text1" w:themeTint="A6"/>
        </w:rPr>
      </w:pPr>
    </w:p>
    <w:p w:rsidR="00146D45" w:rsidRDefault="00146D45" w:rsidP="00146D45">
      <w:pPr>
        <w:jc w:val="center"/>
        <w:rPr>
          <w:color w:val="595959" w:themeColor="text1" w:themeTint="A6"/>
        </w:rPr>
      </w:pPr>
    </w:p>
    <w:p w:rsidR="00146D45" w:rsidRDefault="00146D45" w:rsidP="00146D45">
      <w:pPr>
        <w:jc w:val="center"/>
        <w:rPr>
          <w:color w:val="595959" w:themeColor="text1" w:themeTint="A6"/>
        </w:rPr>
      </w:pPr>
    </w:p>
    <w:p w:rsidR="00146D45" w:rsidRDefault="00146D45" w:rsidP="00146D45">
      <w:pPr>
        <w:jc w:val="center"/>
        <w:rPr>
          <w:color w:val="595959" w:themeColor="text1" w:themeTint="A6"/>
        </w:rPr>
      </w:pPr>
    </w:p>
    <w:p w:rsidR="00146D45" w:rsidRDefault="00146D45" w:rsidP="00146D45">
      <w:pPr>
        <w:jc w:val="center"/>
        <w:rPr>
          <w:color w:val="595959" w:themeColor="text1" w:themeTint="A6"/>
        </w:rPr>
      </w:pPr>
    </w:p>
    <w:p w:rsidR="00146D45" w:rsidRDefault="00146D45" w:rsidP="00146D45">
      <w:pPr>
        <w:jc w:val="center"/>
        <w:rPr>
          <w:color w:val="595959" w:themeColor="text1" w:themeTint="A6"/>
        </w:rPr>
      </w:pPr>
    </w:p>
    <w:p w:rsidR="00146D45" w:rsidRDefault="00146D45" w:rsidP="00146D45">
      <w:pPr>
        <w:jc w:val="center"/>
        <w:rPr>
          <w:color w:val="595959" w:themeColor="text1" w:themeTint="A6"/>
        </w:rPr>
      </w:pPr>
    </w:p>
    <w:p w:rsidR="00146D45" w:rsidRDefault="00146D45" w:rsidP="00146D45">
      <w:pPr>
        <w:jc w:val="center"/>
        <w:rPr>
          <w:color w:val="595959" w:themeColor="text1" w:themeTint="A6"/>
        </w:rPr>
      </w:pPr>
    </w:p>
    <w:p w:rsidR="00146D45" w:rsidRDefault="00146D45" w:rsidP="00146D45">
      <w:pPr>
        <w:jc w:val="center"/>
        <w:rPr>
          <w:color w:val="595959" w:themeColor="text1" w:themeTint="A6"/>
        </w:rPr>
      </w:pPr>
    </w:p>
    <w:p w:rsidR="00146D45" w:rsidRDefault="00146D45" w:rsidP="00146D45">
      <w:pPr>
        <w:jc w:val="center"/>
        <w:rPr>
          <w:color w:val="595959" w:themeColor="text1" w:themeTint="A6"/>
        </w:rPr>
      </w:pPr>
    </w:p>
    <w:p w:rsidR="00146D45" w:rsidRDefault="00146D45" w:rsidP="00146D45">
      <w:pPr>
        <w:jc w:val="center"/>
        <w:rPr>
          <w:color w:val="595959" w:themeColor="text1" w:themeTint="A6"/>
        </w:rPr>
      </w:pPr>
    </w:p>
    <w:p w:rsidR="00146D45" w:rsidRDefault="00146D45" w:rsidP="00146D45">
      <w:pPr>
        <w:jc w:val="center"/>
        <w:rPr>
          <w:color w:val="595959" w:themeColor="text1" w:themeTint="A6"/>
        </w:rPr>
      </w:pPr>
    </w:p>
    <w:p w:rsidR="00146D45" w:rsidRDefault="00146D45" w:rsidP="00146D45">
      <w:pPr>
        <w:jc w:val="center"/>
        <w:rPr>
          <w:color w:val="595959" w:themeColor="text1" w:themeTint="A6"/>
        </w:rPr>
      </w:pPr>
    </w:p>
    <w:p w:rsidR="00146D45" w:rsidRPr="00BE0D34" w:rsidRDefault="00146D45" w:rsidP="00146D45">
      <w:pPr>
        <w:jc w:val="center"/>
        <w:rPr>
          <w:color w:val="595959" w:themeColor="text1" w:themeTint="A6"/>
        </w:rPr>
      </w:pPr>
    </w:p>
    <w:p w:rsidR="00146D45" w:rsidRDefault="00146D45" w:rsidP="00146D45">
      <w:pPr>
        <w:pStyle w:val="ListNumber"/>
        <w:numPr>
          <w:ilvl w:val="0"/>
          <w:numId w:val="0"/>
        </w:numPr>
        <w:ind w:left="936"/>
      </w:pPr>
    </w:p>
    <w:p w:rsidR="00146D45" w:rsidRDefault="00146D45" w:rsidP="00146D45">
      <w:pPr>
        <w:pStyle w:val="ListNumber"/>
      </w:pPr>
      <w:r w:rsidRPr="004D5384">
        <w:t>AMS SONAR Statistics</w:t>
      </w:r>
    </w:p>
    <w:p w:rsidR="00146D45" w:rsidRDefault="00146D45" w:rsidP="00146D45">
      <w:pPr>
        <w:pStyle w:val="ListNumber"/>
        <w:numPr>
          <w:ilvl w:val="0"/>
          <w:numId w:val="0"/>
        </w:numPr>
        <w:ind w:left="936" w:hanging="360"/>
      </w:pPr>
    </w:p>
    <w:p w:rsidR="00146D45" w:rsidRPr="003B17D6" w:rsidRDefault="00146D45" w:rsidP="00146D45">
      <w:pPr>
        <w:pStyle w:val="ListNumber"/>
      </w:pPr>
      <w:r w:rsidRPr="004D5384">
        <w:t>A</w:t>
      </w:r>
      <w:r>
        <w:t>MS Overdue Reviews Report</w:t>
      </w:r>
    </w:p>
    <w:p w:rsidR="00146D45" w:rsidRDefault="00146D45" w:rsidP="00146D45">
      <w:pPr>
        <w:pStyle w:val="Heading1"/>
      </w:pPr>
      <w:bookmarkStart w:id="16" w:name="_Toc471920074"/>
      <w:bookmarkStart w:id="17" w:name="_Toc473038815"/>
      <w:r>
        <w:lastRenderedPageBreak/>
        <w:t xml:space="preserve">Database </w:t>
      </w:r>
      <w:bookmarkEnd w:id="16"/>
      <w:r>
        <w:t>diagram</w:t>
      </w:r>
      <w:bookmarkEnd w:id="17"/>
    </w:p>
    <w:p w:rsidR="00146D45" w:rsidRDefault="00146D45" w:rsidP="00146D45">
      <w:pPr>
        <w:spacing w:after="180" w:line="336" w:lineRule="auto"/>
        <w:jc w:val="center"/>
        <w:rPr>
          <w:rFonts w:asciiTheme="majorHAnsi" w:eastAsiaTheme="majorEastAsia" w:hAnsiTheme="majorHAnsi" w:cstheme="majorBidi"/>
          <w:b/>
          <w:bCs/>
          <w:color w:val="000000" w:themeColor="text1"/>
          <w:sz w:val="40"/>
        </w:rPr>
      </w:pPr>
    </w:p>
    <w:p w:rsidR="00146D45" w:rsidRDefault="00146D45" w:rsidP="00146D45">
      <w:pPr>
        <w:spacing w:after="180" w:line="336" w:lineRule="auto"/>
        <w:rPr>
          <w:rFonts w:asciiTheme="majorHAnsi" w:eastAsiaTheme="majorEastAsia" w:hAnsiTheme="majorHAnsi" w:cstheme="majorBidi"/>
          <w:b/>
          <w:bCs/>
          <w:color w:val="000000" w:themeColor="text1"/>
          <w:sz w:val="40"/>
        </w:rPr>
      </w:pPr>
    </w:p>
    <w:p w:rsidR="00146D45" w:rsidRDefault="00146D45" w:rsidP="00146D45">
      <w:pPr>
        <w:spacing w:after="180" w:line="336" w:lineRule="auto"/>
        <w:rPr>
          <w:rFonts w:asciiTheme="majorHAnsi" w:eastAsiaTheme="majorEastAsia" w:hAnsiTheme="majorHAnsi" w:cstheme="majorBidi"/>
          <w:b/>
          <w:bCs/>
          <w:color w:val="000000" w:themeColor="text1"/>
          <w:sz w:val="40"/>
        </w:rPr>
      </w:pPr>
      <w:bookmarkStart w:id="18" w:name="_Toc471920075"/>
      <w:r w:rsidRPr="00494901">
        <w:rPr>
          <w:noProof/>
          <w:lang w:eastAsia="en-US"/>
        </w:rPr>
        <w:drawing>
          <wp:inline distT="0" distB="0" distL="0" distR="0" wp14:anchorId="49436185" wp14:editId="39011710">
            <wp:extent cx="5700395" cy="4631690"/>
            <wp:effectExtent l="0" t="0" r="0" b="0"/>
            <wp:docPr id="9" name="Picture 9" descr="C:\Users\dthehung\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hehung\Downloads\Untitled Diagram (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00395" cy="4631690"/>
                    </a:xfrm>
                    <a:prstGeom prst="rect">
                      <a:avLst/>
                    </a:prstGeom>
                    <a:noFill/>
                    <a:ln>
                      <a:noFill/>
                    </a:ln>
                  </pic:spPr>
                </pic:pic>
              </a:graphicData>
            </a:graphic>
          </wp:inline>
        </w:drawing>
      </w:r>
      <w:r>
        <w:br w:type="page"/>
      </w:r>
    </w:p>
    <w:p w:rsidR="00146D45" w:rsidRDefault="00146D45" w:rsidP="00146D45">
      <w:pPr>
        <w:pStyle w:val="Heading1"/>
      </w:pPr>
      <w:bookmarkStart w:id="19" w:name="_Toc473038816"/>
      <w:r>
        <w:lastRenderedPageBreak/>
        <w:t>Back-end diagram</w:t>
      </w:r>
      <w:r w:rsidRPr="00D70F7B">
        <w:rPr>
          <w:noProof/>
          <w:lang w:eastAsia="en-US"/>
        </w:rPr>
        <w:drawing>
          <wp:anchor distT="0" distB="0" distL="114300" distR="114300" simplePos="0" relativeHeight="251669504" behindDoc="1" locked="0" layoutInCell="1" allowOverlap="1" wp14:anchorId="79DEA24A" wp14:editId="6D04FD25">
            <wp:simplePos x="0" y="0"/>
            <wp:positionH relativeFrom="page">
              <wp:align>center</wp:align>
            </wp:positionH>
            <wp:positionV relativeFrom="paragraph">
              <wp:posOffset>1271225</wp:posOffset>
            </wp:positionV>
            <wp:extent cx="6515100" cy="5176520"/>
            <wp:effectExtent l="0" t="0" r="0" b="0"/>
            <wp:wrapSquare wrapText="bothSides"/>
            <wp:docPr id="28" name="Picture 28" descr="C:\Users\dthehung\Documents\My Received Files\Ga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thehung\Documents\My Received Files\Gadge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15100" cy="5176520"/>
                    </a:xfrm>
                    <a:prstGeom prst="rect">
                      <a:avLst/>
                    </a:prstGeom>
                    <a:noFill/>
                    <a:ln>
                      <a:noFill/>
                    </a:ln>
                  </pic:spPr>
                </pic:pic>
              </a:graphicData>
            </a:graphic>
          </wp:anchor>
        </w:drawing>
      </w:r>
      <w:bookmarkEnd w:id="19"/>
    </w:p>
    <w:p w:rsidR="00146D45" w:rsidRDefault="00146D45" w:rsidP="00146D45">
      <w:pPr>
        <w:pStyle w:val="Heading1"/>
      </w:pPr>
      <w:bookmarkStart w:id="20" w:name="_Toc473038817"/>
      <w:r>
        <w:lastRenderedPageBreak/>
        <w:t>Front-end diagram</w:t>
      </w:r>
      <w:bookmarkEnd w:id="18"/>
      <w:bookmarkEnd w:id="20"/>
    </w:p>
    <w:p w:rsidR="00146D45" w:rsidRDefault="00146D45" w:rsidP="00146D45">
      <w:pPr>
        <w:spacing w:after="180" w:line="336" w:lineRule="auto"/>
        <w:jc w:val="center"/>
        <w:rPr>
          <w:rFonts w:asciiTheme="majorHAnsi" w:eastAsiaTheme="majorEastAsia" w:hAnsiTheme="majorHAnsi" w:cstheme="majorBidi"/>
          <w:b/>
          <w:bCs/>
          <w:color w:val="000000" w:themeColor="text1"/>
          <w:sz w:val="40"/>
        </w:rPr>
      </w:pPr>
      <w:r w:rsidRPr="00EC581B">
        <w:rPr>
          <w:rFonts w:asciiTheme="majorHAnsi" w:eastAsiaTheme="majorEastAsia" w:hAnsiTheme="majorHAnsi" w:cstheme="majorBidi"/>
          <w:b/>
          <w:bCs/>
          <w:noProof/>
          <w:color w:val="000000" w:themeColor="text1"/>
          <w:sz w:val="40"/>
          <w:lang w:eastAsia="en-US"/>
        </w:rPr>
        <w:drawing>
          <wp:anchor distT="0" distB="0" distL="114300" distR="114300" simplePos="0" relativeHeight="251668480" behindDoc="0" locked="0" layoutInCell="1" allowOverlap="1" wp14:anchorId="737075D7" wp14:editId="3C65AD9F">
            <wp:simplePos x="0" y="0"/>
            <wp:positionH relativeFrom="margin">
              <wp:posOffset>355600</wp:posOffset>
            </wp:positionH>
            <wp:positionV relativeFrom="paragraph">
              <wp:posOffset>1701800</wp:posOffset>
            </wp:positionV>
            <wp:extent cx="5815330" cy="4083050"/>
            <wp:effectExtent l="19050" t="19050" r="13970" b="12700"/>
            <wp:wrapSquare wrapText="bothSides"/>
            <wp:docPr id="34" name="Picture 34" descr="C:\Users\dthehung\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thehung\Downloads\Untitled Diagram (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5330" cy="4083050"/>
                    </a:xfrm>
                    <a:prstGeom prst="rect">
                      <a:avLst/>
                    </a:prstGeom>
                    <a:noFill/>
                    <a:ln>
                      <a:solidFill>
                        <a:schemeClr val="bg1"/>
                      </a:solidFill>
                    </a:ln>
                  </pic:spPr>
                </pic:pic>
              </a:graphicData>
            </a:graphic>
            <wp14:sizeRelH relativeFrom="margin">
              <wp14:pctWidth>0</wp14:pctWidth>
            </wp14:sizeRelH>
          </wp:anchor>
        </w:drawing>
      </w:r>
    </w:p>
    <w:p w:rsidR="00146D45" w:rsidRDefault="00146D45" w:rsidP="00146D45">
      <w:pPr>
        <w:pStyle w:val="Heading1"/>
      </w:pPr>
      <w:bookmarkStart w:id="21" w:name="_Toc471920076"/>
      <w:bookmarkStart w:id="22" w:name="_Toc473038818"/>
      <w:r>
        <w:lastRenderedPageBreak/>
        <w:t>Caching</w:t>
      </w:r>
      <w:bookmarkEnd w:id="21"/>
      <w:bookmarkEnd w:id="22"/>
    </w:p>
    <w:p w:rsidR="00146D45" w:rsidRPr="00EC581B" w:rsidRDefault="00146D45" w:rsidP="00146D45">
      <w:pPr>
        <w:pStyle w:val="Heading2"/>
      </w:pPr>
      <w:bookmarkStart w:id="23" w:name="_Toc473038819"/>
      <w:r>
        <w:t>Greenhopper gadget caching:</w:t>
      </w:r>
      <w:bookmarkEnd w:id="23"/>
    </w:p>
    <w:p w:rsidR="00146D45" w:rsidRPr="00BE0D34" w:rsidRDefault="00146D45" w:rsidP="00146D45">
      <w:pPr>
        <w:pStyle w:val="ListBullet"/>
      </w:pPr>
      <w:r>
        <w:t xml:space="preserve">Data caching duration, login timeout and maximum concurrent threads allowed to fetch data from greenhopper is defined in </w:t>
      </w:r>
      <w:r w:rsidRPr="00547801">
        <w:rPr>
          <w:i/>
        </w:rPr>
        <w:t>internal.conf.properties.</w:t>
      </w:r>
    </w:p>
    <w:p w:rsidR="00146D45" w:rsidRPr="00547801" w:rsidRDefault="00146D45" w:rsidP="00146D45">
      <w:pPr>
        <w:pStyle w:val="ListBullet"/>
      </w:pPr>
      <w:r>
        <w:t>On Configuration page, there is a big wide orange button that will clear all greenhopper related cache on push.</w:t>
      </w:r>
    </w:p>
    <w:p w:rsidR="00146D45" w:rsidRPr="00547801" w:rsidRDefault="00146D45" w:rsidP="00146D45">
      <w:pPr>
        <w:jc w:val="center"/>
      </w:pPr>
      <w:r>
        <w:rPr>
          <w:noProof/>
          <w:lang w:eastAsia="en-US"/>
        </w:rPr>
        <w:drawing>
          <wp:inline distT="0" distB="0" distL="0" distR="0" wp14:anchorId="23C2719F" wp14:editId="758DB7D3">
            <wp:extent cx="5521611" cy="397400"/>
            <wp:effectExtent l="19050" t="19050" r="317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8D1BB.tmp"/>
                    <pic:cNvPicPr/>
                  </pic:nvPicPr>
                  <pic:blipFill rotWithShape="1">
                    <a:blip r:embed="rId32">
                      <a:extLst>
                        <a:ext uri="{28A0092B-C50C-407E-A947-70E740481C1C}">
                          <a14:useLocalDpi xmlns:a14="http://schemas.microsoft.com/office/drawing/2010/main" val="0"/>
                        </a:ext>
                      </a:extLst>
                    </a:blip>
                    <a:srcRect t="81138"/>
                    <a:stretch/>
                  </pic:blipFill>
                  <pic:spPr bwMode="auto">
                    <a:xfrm>
                      <a:off x="0" y="0"/>
                      <a:ext cx="5522976" cy="39749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46D45" w:rsidRDefault="00146D45" w:rsidP="00146D45">
      <w:pPr>
        <w:pStyle w:val="ListBullet"/>
      </w:pPr>
      <w:r>
        <w:t>Overview:</w:t>
      </w:r>
    </w:p>
    <w:p w:rsidR="00146D45" w:rsidRDefault="00146D45" w:rsidP="00146D45">
      <w:pPr>
        <w:autoSpaceDE w:val="0"/>
        <w:autoSpaceDN w:val="0"/>
        <w:adjustRightInd w:val="0"/>
        <w:ind w:left="576"/>
        <w:rPr>
          <w:rFonts w:ascii="Consolas" w:hAnsi="Consolas" w:cs="Consolas"/>
        </w:rPr>
      </w:pPr>
      <w:r>
        <w:rPr>
          <w:rFonts w:ascii="Consolas" w:hAnsi="Consolas" w:cs="Consolas"/>
          <w:color w:val="3F7F5F"/>
        </w:rPr>
        <w:t>#Greenhopper connection timeout. No timeout if value is 0</w:t>
      </w:r>
    </w:p>
    <w:p w:rsidR="00146D45" w:rsidRDefault="00146D45" w:rsidP="00146D45">
      <w:pPr>
        <w:autoSpaceDE w:val="0"/>
        <w:autoSpaceDN w:val="0"/>
        <w:adjustRightInd w:val="0"/>
        <w:ind w:left="576"/>
        <w:rPr>
          <w:rFonts w:ascii="Consolas" w:hAnsi="Consolas" w:cs="Consolas"/>
        </w:rPr>
      </w:pPr>
      <w:r>
        <w:rPr>
          <w:rFonts w:ascii="Consolas" w:hAnsi="Consolas" w:cs="Consolas"/>
          <w:color w:val="000000"/>
        </w:rPr>
        <w:t>resourcebundle.project.timeout=</w:t>
      </w:r>
      <w:r>
        <w:rPr>
          <w:rFonts w:ascii="Consolas" w:hAnsi="Consolas" w:cs="Consolas"/>
          <w:color w:val="2A00FF"/>
        </w:rPr>
        <w:t>60000</w:t>
      </w:r>
    </w:p>
    <w:p w:rsidR="00146D45" w:rsidRDefault="00146D45" w:rsidP="00146D45">
      <w:pPr>
        <w:autoSpaceDE w:val="0"/>
        <w:autoSpaceDN w:val="0"/>
        <w:adjustRightInd w:val="0"/>
        <w:ind w:left="576"/>
        <w:rPr>
          <w:rFonts w:ascii="Consolas" w:hAnsi="Consolas" w:cs="Consolas"/>
        </w:rPr>
      </w:pPr>
      <w:r>
        <w:rPr>
          <w:rFonts w:ascii="Consolas" w:hAnsi="Consolas" w:cs="Consolas"/>
          <w:color w:val="3F7F5F"/>
        </w:rPr>
        <w:t xml:space="preserve">#Maximum records return by </w:t>
      </w:r>
      <w:r>
        <w:rPr>
          <w:rFonts w:ascii="Consolas" w:hAnsi="Consolas" w:cs="Consolas"/>
          <w:color w:val="3F7F5F"/>
          <w:u w:val="single"/>
        </w:rPr>
        <w:t>greenhopper</w:t>
      </w:r>
      <w:r w:rsidR="00A93D67">
        <w:rPr>
          <w:rFonts w:ascii="Consolas" w:hAnsi="Consolas" w:cs="Consolas"/>
          <w:color w:val="3F7F5F"/>
        </w:rPr>
        <w:t xml:space="preserve"> query.</w:t>
      </w:r>
    </w:p>
    <w:p w:rsidR="00146D45" w:rsidRDefault="00146D45" w:rsidP="00146D45">
      <w:pPr>
        <w:autoSpaceDE w:val="0"/>
        <w:autoSpaceDN w:val="0"/>
        <w:adjustRightInd w:val="0"/>
        <w:ind w:left="576"/>
        <w:rPr>
          <w:rFonts w:ascii="Consolas" w:hAnsi="Consolas" w:cs="Consolas"/>
        </w:rPr>
      </w:pPr>
      <w:r>
        <w:rPr>
          <w:rFonts w:ascii="Consolas" w:hAnsi="Consolas" w:cs="Consolas"/>
          <w:color w:val="000000"/>
        </w:rPr>
        <w:t>resourcebundle.search.maxrecords=</w:t>
      </w:r>
      <w:r>
        <w:rPr>
          <w:rFonts w:ascii="Consolas" w:hAnsi="Consolas" w:cs="Consolas"/>
          <w:color w:val="2A00FF"/>
        </w:rPr>
        <w:t>10000</w:t>
      </w:r>
    </w:p>
    <w:p w:rsidR="00146D45" w:rsidRDefault="00146D45" w:rsidP="00146D45">
      <w:pPr>
        <w:autoSpaceDE w:val="0"/>
        <w:autoSpaceDN w:val="0"/>
        <w:adjustRightInd w:val="0"/>
        <w:ind w:left="576"/>
        <w:rPr>
          <w:rFonts w:ascii="Consolas" w:hAnsi="Consolas" w:cs="Consolas"/>
        </w:rPr>
      </w:pPr>
      <w:r>
        <w:rPr>
          <w:rFonts w:ascii="Consolas" w:hAnsi="Consolas" w:cs="Consolas"/>
          <w:color w:val="3F7F5F"/>
        </w:rPr>
        <w:t>#Maximum number of concurrent threads</w:t>
      </w:r>
    </w:p>
    <w:p w:rsidR="00146D45" w:rsidRDefault="00146D45" w:rsidP="00146D45">
      <w:pPr>
        <w:autoSpaceDE w:val="0"/>
        <w:autoSpaceDN w:val="0"/>
        <w:adjustRightInd w:val="0"/>
        <w:ind w:left="576"/>
        <w:rPr>
          <w:rFonts w:ascii="Consolas" w:hAnsi="Consolas" w:cs="Consolas"/>
        </w:rPr>
      </w:pPr>
      <w:r>
        <w:rPr>
          <w:rFonts w:ascii="Consolas" w:hAnsi="Consolas" w:cs="Consolas"/>
          <w:color w:val="000000"/>
        </w:rPr>
        <w:t>internal.conf.concurrent_thread=</w:t>
      </w:r>
      <w:r>
        <w:rPr>
          <w:rFonts w:ascii="Consolas" w:hAnsi="Consolas" w:cs="Consolas"/>
          <w:color w:val="2A00FF"/>
        </w:rPr>
        <w:t>20</w:t>
      </w:r>
    </w:p>
    <w:p w:rsidR="00146D45" w:rsidRDefault="00146D45" w:rsidP="00146D45">
      <w:pPr>
        <w:autoSpaceDE w:val="0"/>
        <w:autoSpaceDN w:val="0"/>
        <w:adjustRightInd w:val="0"/>
        <w:ind w:left="576"/>
        <w:rPr>
          <w:rFonts w:ascii="Consolas" w:hAnsi="Consolas" w:cs="Consolas"/>
        </w:rPr>
      </w:pPr>
      <w:r>
        <w:rPr>
          <w:rFonts w:ascii="Consolas" w:hAnsi="Consolas" w:cs="Consolas"/>
          <w:color w:val="3F7F5F"/>
        </w:rPr>
        <w:t xml:space="preserve">#Interval(hour) to clear </w:t>
      </w:r>
      <w:r w:rsidR="00A0257A">
        <w:rPr>
          <w:rFonts w:ascii="Consolas" w:hAnsi="Consolas" w:cs="Consolas"/>
          <w:color w:val="3F7F5F"/>
        </w:rPr>
        <w:t>the entire cache on server</w:t>
      </w:r>
    </w:p>
    <w:p w:rsidR="00146D45" w:rsidRDefault="00146D45" w:rsidP="00146D45">
      <w:pPr>
        <w:autoSpaceDE w:val="0"/>
        <w:autoSpaceDN w:val="0"/>
        <w:adjustRightInd w:val="0"/>
        <w:ind w:left="576"/>
        <w:rPr>
          <w:rFonts w:ascii="Consolas" w:hAnsi="Consolas" w:cs="Consolas"/>
        </w:rPr>
      </w:pPr>
      <w:r>
        <w:rPr>
          <w:rFonts w:ascii="Consolas" w:hAnsi="Consolas" w:cs="Consolas"/>
          <w:color w:val="000000"/>
        </w:rPr>
        <w:t>internal.conf.clearcache.time=</w:t>
      </w:r>
      <w:r>
        <w:rPr>
          <w:rFonts w:ascii="Consolas" w:hAnsi="Consolas" w:cs="Consolas"/>
          <w:color w:val="2A00FF"/>
        </w:rPr>
        <w:t>24</w:t>
      </w:r>
    </w:p>
    <w:p w:rsidR="00146D45" w:rsidRDefault="00146D45" w:rsidP="00146D45">
      <w:pPr>
        <w:autoSpaceDE w:val="0"/>
        <w:autoSpaceDN w:val="0"/>
        <w:adjustRightInd w:val="0"/>
        <w:ind w:left="576"/>
        <w:rPr>
          <w:rFonts w:ascii="Consolas" w:hAnsi="Consolas" w:cs="Consolas"/>
        </w:rPr>
      </w:pPr>
      <w:r>
        <w:rPr>
          <w:rFonts w:ascii="Consolas" w:hAnsi="Consolas" w:cs="Consolas"/>
          <w:color w:val="3F7F5F"/>
        </w:rPr>
        <w:t xml:space="preserve">#Interval(minute) to </w:t>
      </w:r>
      <w:r w:rsidR="00A0257A">
        <w:rPr>
          <w:rFonts w:ascii="Consolas" w:hAnsi="Consolas" w:cs="Consolas"/>
          <w:color w:val="3F7F5F"/>
        </w:rPr>
        <w:t>check time-to-live threshold</w:t>
      </w:r>
      <w:r w:rsidR="00A075B0">
        <w:rPr>
          <w:rFonts w:ascii="Consolas" w:hAnsi="Consolas" w:cs="Consolas"/>
          <w:color w:val="3F7F5F"/>
        </w:rPr>
        <w:t xml:space="preserve"> for each greenhopper gadget</w:t>
      </w:r>
    </w:p>
    <w:p w:rsidR="00146D45" w:rsidRDefault="00146D45" w:rsidP="00146D45">
      <w:pPr>
        <w:autoSpaceDE w:val="0"/>
        <w:autoSpaceDN w:val="0"/>
        <w:adjustRightInd w:val="0"/>
        <w:ind w:left="576"/>
        <w:rPr>
          <w:rFonts w:ascii="Consolas" w:hAnsi="Consolas" w:cs="Consolas"/>
        </w:rPr>
      </w:pPr>
      <w:r>
        <w:rPr>
          <w:rFonts w:ascii="Consolas" w:hAnsi="Consolas" w:cs="Consolas"/>
          <w:color w:val="000000"/>
        </w:rPr>
        <w:t>internal.conf.cleardatacache.time=</w:t>
      </w:r>
      <w:r>
        <w:rPr>
          <w:rFonts w:ascii="Consolas" w:hAnsi="Consolas" w:cs="Consolas"/>
          <w:color w:val="2A00FF"/>
        </w:rPr>
        <w:t>1</w:t>
      </w:r>
    </w:p>
    <w:p w:rsidR="00146D45" w:rsidRDefault="00146D45" w:rsidP="00146D45">
      <w:pPr>
        <w:autoSpaceDE w:val="0"/>
        <w:autoSpaceDN w:val="0"/>
        <w:adjustRightInd w:val="0"/>
        <w:ind w:left="576"/>
        <w:rPr>
          <w:rFonts w:ascii="Consolas" w:hAnsi="Consolas" w:cs="Consolas"/>
        </w:rPr>
      </w:pPr>
      <w:r>
        <w:rPr>
          <w:rFonts w:ascii="Consolas" w:hAnsi="Consolas" w:cs="Consolas"/>
          <w:color w:val="3F7F5F"/>
        </w:rPr>
        <w:t>#Time to live(minute).The time to live for e</w:t>
      </w:r>
      <w:r w:rsidR="00A93D67">
        <w:rPr>
          <w:rFonts w:ascii="Consolas" w:hAnsi="Consolas" w:cs="Consolas"/>
          <w:color w:val="3F7F5F"/>
        </w:rPr>
        <w:t>ach cached greenhopper gadget</w:t>
      </w:r>
    </w:p>
    <w:p w:rsidR="00146D45" w:rsidRPr="005D7B44" w:rsidRDefault="00146D45" w:rsidP="00146D45">
      <w:pPr>
        <w:ind w:left="576"/>
      </w:pPr>
      <w:r>
        <w:rPr>
          <w:rFonts w:ascii="Consolas" w:hAnsi="Consolas" w:cs="Consolas"/>
          <w:color w:val="000000"/>
        </w:rPr>
        <w:t>internal.conf.gadgetdata.timetolive=</w:t>
      </w:r>
      <w:r>
        <w:rPr>
          <w:rFonts w:ascii="Consolas" w:hAnsi="Consolas" w:cs="Consolas"/>
          <w:color w:val="2A00FF"/>
        </w:rPr>
        <w:t>10</w:t>
      </w:r>
    </w:p>
    <w:p w:rsidR="00146D45" w:rsidRPr="00EC581B" w:rsidRDefault="00146D45" w:rsidP="00146D45">
      <w:pPr>
        <w:pStyle w:val="ListParagraph"/>
        <w:numPr>
          <w:ilvl w:val="0"/>
          <w:numId w:val="11"/>
        </w:numPr>
      </w:pPr>
      <w:r>
        <w:br w:type="page"/>
      </w:r>
    </w:p>
    <w:p w:rsidR="00146D45" w:rsidRDefault="00146D45" w:rsidP="00146D45">
      <w:pPr>
        <w:pStyle w:val="Heading1"/>
      </w:pPr>
      <w:bookmarkStart w:id="24" w:name="_Toc471920078"/>
      <w:bookmarkStart w:id="25" w:name="_Toc473038820"/>
      <w:r>
        <w:lastRenderedPageBreak/>
        <w:t>Test Execution Report Querying Rules</w:t>
      </w:r>
      <w:bookmarkEnd w:id="24"/>
      <w:bookmarkEnd w:id="25"/>
    </w:p>
    <w:p w:rsidR="00146D45" w:rsidRPr="00D073DE" w:rsidRDefault="00146D45" w:rsidP="00146D45">
      <w:pPr>
        <w:pStyle w:val="ListBullet"/>
      </w:pPr>
      <w:r w:rsidRPr="00D073DE">
        <w:t>For Epic issue, fetch Test issue for the first children. If the original epic issue has multiple epic child issues, user story issues, test issues and each of these issues has multiple child then fetch only Test issues belong to the original epic and its user story.</w:t>
      </w:r>
    </w:p>
    <w:p w:rsidR="00146D45" w:rsidRPr="00D073DE" w:rsidRDefault="00146D45" w:rsidP="00146D45">
      <w:pPr>
        <w:pStyle w:val="ListBullet"/>
      </w:pPr>
      <w:r w:rsidRPr="00D073DE">
        <w:t>Only fetch Test issue with “is a test by” issue link for Story issue</w:t>
      </w:r>
    </w:p>
    <w:p w:rsidR="00146D45" w:rsidRPr="00D073DE" w:rsidRDefault="00146D45" w:rsidP="00146D45">
      <w:pPr>
        <w:pStyle w:val="ListBullet"/>
      </w:pPr>
      <w:r w:rsidRPr="00D073DE">
        <w:t>On the other hand, fetch all Test issues inside Epic issue, including Test with “is a test by” link</w:t>
      </w:r>
    </w:p>
    <w:p w:rsidR="00146D45" w:rsidRPr="00D073DE" w:rsidRDefault="00146D45" w:rsidP="00146D45">
      <w:pPr>
        <w:pStyle w:val="ListBullet"/>
      </w:pPr>
      <w:r w:rsidRPr="00D073DE">
        <w:t>Only fetch the newest test execution in Test issue.</w:t>
      </w:r>
    </w:p>
    <w:p w:rsidR="00146D45" w:rsidRPr="00D073DE" w:rsidRDefault="00146D45" w:rsidP="00146D45">
      <w:pPr>
        <w:pStyle w:val="ListBullet"/>
      </w:pPr>
      <w:r w:rsidRPr="00D073DE">
        <w:t>“PLANNED” test metric is gotten from customfield_14809 in return json query.</w:t>
      </w:r>
    </w:p>
    <w:p w:rsidR="00146D45" w:rsidRDefault="00146D45" w:rsidP="00146D45">
      <w:pPr>
        <w:pStyle w:val="ListBullet"/>
      </w:pPr>
      <w:r w:rsidRPr="00D073DE">
        <w:t>“UNPLANNED” test metric is the sum of “PASSED” + “FAILED” + “UNEXECUTED” + “BLOCKED” + “WIP”.</w:t>
      </w:r>
    </w:p>
    <w:p w:rsidR="00146D45" w:rsidRDefault="00146D45" w:rsidP="00146D45">
      <w:pPr>
        <w:spacing w:after="180" w:line="336" w:lineRule="auto"/>
        <w:rPr>
          <w:color w:val="595959" w:themeColor="text1" w:themeTint="A6"/>
          <w:kern w:val="20"/>
        </w:rPr>
      </w:pPr>
      <w:r>
        <w:br w:type="page"/>
      </w:r>
    </w:p>
    <w:p w:rsidR="00146D45" w:rsidRDefault="00146D45" w:rsidP="00146D45">
      <w:pPr>
        <w:pStyle w:val="Heading1"/>
      </w:pPr>
      <w:bookmarkStart w:id="26" w:name="_Toc473038821"/>
      <w:r>
        <w:lastRenderedPageBreak/>
        <w:t>Logging</w:t>
      </w:r>
      <w:bookmarkEnd w:id="26"/>
    </w:p>
    <w:p w:rsidR="00146D45" w:rsidRDefault="00146D45" w:rsidP="00146D45">
      <w:pPr>
        <w:pStyle w:val="ListBullet"/>
      </w:pPr>
      <w:r>
        <w:t>There are 2 log files containing debugging information at project root folder.</w:t>
      </w:r>
    </w:p>
    <w:p w:rsidR="00146D45" w:rsidRDefault="00146D45" w:rsidP="004F2C90">
      <w:pPr>
        <w:pStyle w:val="ListBullet"/>
        <w:ind w:left="1224"/>
      </w:pPr>
      <w:r>
        <w:t xml:space="preserve">debug.log </w:t>
      </w:r>
      <w:bookmarkStart w:id="27" w:name="_GoBack"/>
      <w:bookmarkEnd w:id="27"/>
    </w:p>
    <w:p w:rsidR="00146D45" w:rsidRPr="000036E0" w:rsidRDefault="00146D45" w:rsidP="004F2C90">
      <w:pPr>
        <w:pStyle w:val="ListBullet"/>
        <w:ind w:left="1224"/>
      </w:pPr>
      <w:r>
        <w:t>mylog.log</w:t>
      </w:r>
    </w:p>
    <w:p w:rsidR="00CC1C20" w:rsidRDefault="00CC1C20" w:rsidP="00663C97"/>
    <w:p w:rsidR="00884471" w:rsidRPr="003B5AAE" w:rsidRDefault="00884471" w:rsidP="003B5AAE">
      <w:pPr>
        <w:pStyle w:val="ListParagraph"/>
        <w:numPr>
          <w:ilvl w:val="0"/>
          <w:numId w:val="9"/>
        </w:numPr>
        <w:spacing w:after="180" w:line="336" w:lineRule="auto"/>
        <w:rPr>
          <w:color w:val="595959" w:themeColor="text1" w:themeTint="A6"/>
          <w:kern w:val="20"/>
        </w:rPr>
      </w:pPr>
      <w:r>
        <w:t xml:space="preserve"> </w:t>
      </w:r>
    </w:p>
    <w:sectPr w:rsidR="00884471" w:rsidRPr="003B5AAE" w:rsidSect="0089319B">
      <w:headerReference w:type="default" r:id="rId36"/>
      <w:pgSz w:w="11909" w:h="16834" w:code="9"/>
      <w:pgMar w:top="810" w:right="569" w:bottom="1170" w:left="1080" w:header="1008"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9CE" w:rsidRDefault="00CB49CE">
      <w:r>
        <w:separator/>
      </w:r>
    </w:p>
    <w:p w:rsidR="00CB49CE" w:rsidRDefault="00CB49CE"/>
    <w:p w:rsidR="00CB49CE" w:rsidRDefault="00CB49CE"/>
  </w:endnote>
  <w:endnote w:type="continuationSeparator" w:id="0">
    <w:p w:rsidR="00CB49CE" w:rsidRDefault="00CB49CE">
      <w:r>
        <w:continuationSeparator/>
      </w:r>
    </w:p>
    <w:p w:rsidR="00CB49CE" w:rsidRDefault="00CB49CE"/>
    <w:p w:rsidR="00CB49CE" w:rsidRDefault="00CB49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9CE" w:rsidRDefault="00CB49CE">
      <w:r>
        <w:separator/>
      </w:r>
    </w:p>
    <w:p w:rsidR="00CB49CE" w:rsidRDefault="00CB49CE"/>
    <w:p w:rsidR="00CB49CE" w:rsidRDefault="00CB49CE"/>
  </w:footnote>
  <w:footnote w:type="continuationSeparator" w:id="0">
    <w:p w:rsidR="00CB49CE" w:rsidRDefault="00CB49CE">
      <w:r>
        <w:continuationSeparator/>
      </w:r>
    </w:p>
    <w:p w:rsidR="00CB49CE" w:rsidRDefault="00CB49CE"/>
    <w:p w:rsidR="00CB49CE" w:rsidRDefault="00CB49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625"/>
      <w:gridCol w:w="362"/>
      <w:gridCol w:w="10591"/>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0" w:type="pct"/>
      <w:jc w:val="right"/>
      <w:tblLayout w:type="fixed"/>
      <w:tblCellMar>
        <w:left w:w="0" w:type="dxa"/>
        <w:right w:w="0" w:type="dxa"/>
      </w:tblCellMar>
      <w:tblLook w:val="04A0" w:firstRow="1" w:lastRow="0" w:firstColumn="1" w:lastColumn="0" w:noHBand="0" w:noVBand="1"/>
      <w:tblDescription w:val="Header Table"/>
    </w:tblPr>
    <w:tblGrid>
      <w:gridCol w:w="1443"/>
      <w:gridCol w:w="424"/>
      <w:gridCol w:w="9460"/>
    </w:tblGrid>
    <w:tr w:rsidR="003C1A71" w:rsidTr="00B26DB6">
      <w:trPr>
        <w:trHeight w:hRule="exact" w:val="432"/>
        <w:jc w:val="right"/>
      </w:trPr>
      <w:tc>
        <w:tcPr>
          <w:tcW w:w="1443" w:type="dxa"/>
          <w:vAlign w:val="center"/>
        </w:tcPr>
        <w:p w:rsidR="00CC1C20" w:rsidRDefault="00917FE3" w:rsidP="00B26DB6">
          <w:pPr>
            <w:pStyle w:val="Page"/>
            <w:ind w:left="540"/>
            <w:jc w:val="right"/>
          </w:pPr>
          <w:r>
            <w:fldChar w:fldCharType="begin"/>
          </w:r>
          <w:r>
            <w:instrText xml:space="preserve"> Page \# 0# </w:instrText>
          </w:r>
          <w:r>
            <w:fldChar w:fldCharType="separate"/>
          </w:r>
          <w:r w:rsidR="004F2C90">
            <w:t>13</w:t>
          </w:r>
          <w:r>
            <w:fldChar w:fldCharType="end"/>
          </w:r>
        </w:p>
      </w:tc>
      <w:tc>
        <w:tcPr>
          <w:tcW w:w="424" w:type="dxa"/>
          <w:vAlign w:val="bottom"/>
        </w:tcPr>
        <w:p w:rsidR="00CC1C20" w:rsidRDefault="00CC1C20"/>
      </w:tc>
      <w:tc>
        <w:tcPr>
          <w:tcW w:w="9461" w:type="dxa"/>
          <w:vAlign w:val="bottom"/>
        </w:tcPr>
        <w:p w:rsidR="00CC1C20" w:rsidRDefault="00917FE3">
          <w:pPr>
            <w:pStyle w:val="InfoHeading"/>
          </w:pPr>
          <w:r>
            <w:fldChar w:fldCharType="begin"/>
          </w:r>
          <w:r>
            <w:instrText xml:space="preserve"> If </w:instrText>
          </w:r>
          <w:r w:rsidR="00CB49CE">
            <w:fldChar w:fldCharType="begin"/>
          </w:r>
          <w:r w:rsidR="00CB49CE">
            <w:instrText xml:space="preserve"> STYLEREF “Heading 1”  </w:instrText>
          </w:r>
          <w:r w:rsidR="00CB49CE">
            <w:fldChar w:fldCharType="separate"/>
          </w:r>
          <w:r w:rsidR="004F2C90">
            <w:rPr>
              <w:noProof/>
            </w:rPr>
            <w:instrText>Logging</w:instrText>
          </w:r>
          <w:r w:rsidR="00CB49CE">
            <w:rPr>
              <w:noProof/>
            </w:rPr>
            <w:fldChar w:fldCharType="end"/>
          </w:r>
          <w:r>
            <w:instrText>&lt;&gt; “Error*” “</w:instrText>
          </w:r>
          <w:r w:rsidR="00CB49CE">
            <w:fldChar w:fldCharType="begin"/>
          </w:r>
          <w:r w:rsidR="00CB49CE">
            <w:instrText xml:space="preserve"> STYLEREF “Heading 1” </w:instrText>
          </w:r>
          <w:r w:rsidR="00CB49CE">
            <w:fldChar w:fldCharType="separate"/>
          </w:r>
          <w:r w:rsidR="004F2C90">
            <w:rPr>
              <w:noProof/>
            </w:rPr>
            <w:instrText>Logging</w:instrText>
          </w:r>
          <w:r w:rsidR="00CB49CE">
            <w:rPr>
              <w:noProof/>
            </w:rPr>
            <w:fldChar w:fldCharType="end"/>
          </w:r>
          <w:r>
            <w:instrText xml:space="preserve"> </w:instrText>
          </w:r>
          <w:r>
            <w:fldChar w:fldCharType="separate"/>
          </w:r>
          <w:r w:rsidR="004F2C90">
            <w:rPr>
              <w:noProof/>
            </w:rPr>
            <w:t xml:space="preserve">Logging </w:t>
          </w:r>
          <w:r>
            <w:fldChar w:fldCharType="end"/>
          </w:r>
        </w:p>
      </w:tc>
    </w:tr>
    <w:tr w:rsidR="003C1A71" w:rsidTr="003C1A71">
      <w:trPr>
        <w:trHeight w:hRule="exact" w:val="53"/>
        <w:jc w:val="right"/>
      </w:trPr>
      <w:tc>
        <w:tcPr>
          <w:tcW w:w="1443" w:type="dxa"/>
          <w:shd w:val="clear" w:color="auto" w:fill="000000" w:themeFill="text1"/>
        </w:tcPr>
        <w:p w:rsidR="00CC1C20" w:rsidRDefault="00CC1C20">
          <w:pPr>
            <w:rPr>
              <w:sz w:val="10"/>
            </w:rPr>
          </w:pPr>
        </w:p>
      </w:tc>
      <w:tc>
        <w:tcPr>
          <w:tcW w:w="424" w:type="dxa"/>
        </w:tcPr>
        <w:p w:rsidR="00CC1C20" w:rsidRDefault="00CC1C20">
          <w:pPr>
            <w:rPr>
              <w:sz w:val="10"/>
            </w:rPr>
          </w:pPr>
        </w:p>
      </w:tc>
      <w:tc>
        <w:tcPr>
          <w:tcW w:w="9461"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367F6A45"/>
    <w:multiLevelType w:val="multilevel"/>
    <w:tmpl w:val="0436C7FE"/>
    <w:lvl w:ilvl="0">
      <w:start w:val="1"/>
      <w:numFmt w:val="decimal"/>
      <w:pStyle w:val="ListNumber"/>
      <w:lvlText w:val="%1."/>
      <w:lvlJc w:val="left"/>
      <w:pPr>
        <w:ind w:left="936" w:hanging="360"/>
      </w:pPr>
      <w:rPr>
        <w:rFonts w:hint="default"/>
        <w:color w:val="EF4623" w:themeColor="accent1"/>
      </w:rPr>
    </w:lvl>
    <w:lvl w:ilvl="1">
      <w:start w:val="1"/>
      <w:numFmt w:val="decimal"/>
      <w:pStyle w:val="ListNumber2"/>
      <w:suff w:val="space"/>
      <w:lvlText w:val="%1.%2"/>
      <w:lvlJc w:val="left"/>
      <w:pPr>
        <w:ind w:left="1512" w:hanging="576"/>
      </w:pPr>
      <w:rPr>
        <w:rFonts w:hint="default"/>
        <w:color w:val="EF4623" w:themeColor="accent1"/>
      </w:rPr>
    </w:lvl>
    <w:lvl w:ilvl="2">
      <w:start w:val="1"/>
      <w:numFmt w:val="lowerLetter"/>
      <w:pStyle w:val="ListNumber3"/>
      <w:lvlText w:val="%3."/>
      <w:lvlJc w:val="left"/>
      <w:pPr>
        <w:ind w:left="1296" w:hanging="360"/>
      </w:pPr>
      <w:rPr>
        <w:rFonts w:hint="default"/>
        <w:color w:val="EF4623" w:themeColor="accent1"/>
      </w:rPr>
    </w:lvl>
    <w:lvl w:ilvl="3">
      <w:start w:val="1"/>
      <w:numFmt w:val="lowerRoman"/>
      <w:pStyle w:val="ListNumber4"/>
      <w:lvlText w:val="%4."/>
      <w:lvlJc w:val="left"/>
      <w:pPr>
        <w:ind w:left="1656" w:hanging="360"/>
      </w:pPr>
      <w:rPr>
        <w:rFonts w:hint="default"/>
        <w:color w:val="EF4623" w:themeColor="accent1"/>
      </w:rPr>
    </w:lvl>
    <w:lvl w:ilvl="4">
      <w:start w:val="1"/>
      <w:numFmt w:val="lowerLetter"/>
      <w:pStyle w:val="ListNumber5"/>
      <w:lvlText w:val="(%5)"/>
      <w:lvlJc w:val="left"/>
      <w:pPr>
        <w:ind w:left="2376" w:hanging="360"/>
      </w:pPr>
      <w:rPr>
        <w:rFonts w:hint="default"/>
      </w:rPr>
    </w:lvl>
    <w:lvl w:ilvl="5">
      <w:start w:val="1"/>
      <w:numFmt w:val="lowerRoman"/>
      <w:lvlText w:val="(%6)"/>
      <w:lvlJc w:val="left"/>
      <w:pPr>
        <w:ind w:left="2736" w:hanging="360"/>
      </w:pPr>
      <w:rPr>
        <w:rFonts w:hint="default"/>
      </w:rPr>
    </w:lvl>
    <w:lvl w:ilvl="6">
      <w:start w:val="1"/>
      <w:numFmt w:val="decimal"/>
      <w:lvlText w:val="%7."/>
      <w:lvlJc w:val="left"/>
      <w:pPr>
        <w:ind w:left="3096" w:hanging="360"/>
      </w:pPr>
      <w:rPr>
        <w:rFonts w:hint="default"/>
      </w:rPr>
    </w:lvl>
    <w:lvl w:ilvl="7">
      <w:start w:val="1"/>
      <w:numFmt w:val="lowerLetter"/>
      <w:lvlText w:val="%8."/>
      <w:lvlJc w:val="left"/>
      <w:pPr>
        <w:ind w:left="3456" w:hanging="360"/>
      </w:pPr>
      <w:rPr>
        <w:rFonts w:hint="default"/>
      </w:rPr>
    </w:lvl>
    <w:lvl w:ilvl="8">
      <w:start w:val="1"/>
      <w:numFmt w:val="lowerRoman"/>
      <w:lvlText w:val="%9."/>
      <w:lvlJc w:val="left"/>
      <w:pPr>
        <w:ind w:left="3816" w:hanging="360"/>
      </w:pPr>
      <w:rPr>
        <w:rFonts w:hint="default"/>
      </w:rPr>
    </w:lvl>
  </w:abstractNum>
  <w:abstractNum w:abstractNumId="2">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0E3365"/>
    <w:multiLevelType w:val="hybridMultilevel"/>
    <w:tmpl w:val="592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CD61E00"/>
    <w:multiLevelType w:val="hybridMultilevel"/>
    <w:tmpl w:val="A9B05BF2"/>
    <w:lvl w:ilvl="0" w:tplc="E81AD9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E1321AB"/>
    <w:multiLevelType w:val="hybridMultilevel"/>
    <w:tmpl w:val="03F4034E"/>
    <w:lvl w:ilvl="0" w:tplc="EB665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59655C"/>
    <w:multiLevelType w:val="hybridMultilevel"/>
    <w:tmpl w:val="96665A10"/>
    <w:lvl w:ilvl="0" w:tplc="EEB8BE66">
      <w:numFmt w:val="bullet"/>
      <w:lvlText w:val="-"/>
      <w:lvlJc w:val="left"/>
      <w:pPr>
        <w:ind w:left="648" w:hanging="360"/>
      </w:pPr>
      <w:rPr>
        <w:rFonts w:ascii="Andalus" w:hAnsi="Andalus" w:hint="default"/>
        <w:color w:val="FF0000"/>
        <w:sz w:val="56"/>
        <w:u w:color="595959" w:themeColor="accent2" w:themeShade="80"/>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8"/>
  </w:num>
  <w:num w:numId="7">
    <w:abstractNumId w:val="5"/>
  </w:num>
  <w:num w:numId="8">
    <w:abstractNumId w:val="2"/>
  </w:num>
  <w:num w:numId="9">
    <w:abstractNumId w:val="3"/>
  </w:num>
  <w:num w:numId="10">
    <w:abstractNumId w:val="4"/>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00201"/>
    <w:rsid w:val="00002A08"/>
    <w:rsid w:val="000036E0"/>
    <w:rsid w:val="000065D9"/>
    <w:rsid w:val="00016FB6"/>
    <w:rsid w:val="00017DA6"/>
    <w:rsid w:val="00021211"/>
    <w:rsid w:val="000308F6"/>
    <w:rsid w:val="00036CC8"/>
    <w:rsid w:val="0003743C"/>
    <w:rsid w:val="00051F70"/>
    <w:rsid w:val="00061DCB"/>
    <w:rsid w:val="00082B3F"/>
    <w:rsid w:val="000B70F6"/>
    <w:rsid w:val="000C3D63"/>
    <w:rsid w:val="000C722F"/>
    <w:rsid w:val="000E5999"/>
    <w:rsid w:val="00133343"/>
    <w:rsid w:val="00146D45"/>
    <w:rsid w:val="0015168B"/>
    <w:rsid w:val="00154D0F"/>
    <w:rsid w:val="001553D1"/>
    <w:rsid w:val="0016243D"/>
    <w:rsid w:val="00167680"/>
    <w:rsid w:val="001A099D"/>
    <w:rsid w:val="001A44CF"/>
    <w:rsid w:val="001B4D6E"/>
    <w:rsid w:val="001B51D3"/>
    <w:rsid w:val="001B52DF"/>
    <w:rsid w:val="001B575D"/>
    <w:rsid w:val="001C4490"/>
    <w:rsid w:val="001C7305"/>
    <w:rsid w:val="001C78CB"/>
    <w:rsid w:val="001F0F90"/>
    <w:rsid w:val="001F3937"/>
    <w:rsid w:val="001F4D07"/>
    <w:rsid w:val="002061BC"/>
    <w:rsid w:val="002077E2"/>
    <w:rsid w:val="00227885"/>
    <w:rsid w:val="002471BA"/>
    <w:rsid w:val="002472E4"/>
    <w:rsid w:val="002559F9"/>
    <w:rsid w:val="00267FF5"/>
    <w:rsid w:val="00280000"/>
    <w:rsid w:val="00281B39"/>
    <w:rsid w:val="00286D96"/>
    <w:rsid w:val="002952D3"/>
    <w:rsid w:val="00295EFB"/>
    <w:rsid w:val="002A1DDB"/>
    <w:rsid w:val="002B5113"/>
    <w:rsid w:val="002E4753"/>
    <w:rsid w:val="002E567F"/>
    <w:rsid w:val="002E5AC0"/>
    <w:rsid w:val="002F109F"/>
    <w:rsid w:val="00307F80"/>
    <w:rsid w:val="003155A0"/>
    <w:rsid w:val="00340316"/>
    <w:rsid w:val="00352115"/>
    <w:rsid w:val="00365629"/>
    <w:rsid w:val="00382018"/>
    <w:rsid w:val="0038773B"/>
    <w:rsid w:val="003974EC"/>
    <w:rsid w:val="003A69D1"/>
    <w:rsid w:val="003B17D6"/>
    <w:rsid w:val="003B5AAE"/>
    <w:rsid w:val="003C1A71"/>
    <w:rsid w:val="003F2378"/>
    <w:rsid w:val="003F6480"/>
    <w:rsid w:val="003F7693"/>
    <w:rsid w:val="00412CFE"/>
    <w:rsid w:val="00413BA1"/>
    <w:rsid w:val="0044359C"/>
    <w:rsid w:val="004568C3"/>
    <w:rsid w:val="00461C8C"/>
    <w:rsid w:val="0048499B"/>
    <w:rsid w:val="00486709"/>
    <w:rsid w:val="00494901"/>
    <w:rsid w:val="004B56AE"/>
    <w:rsid w:val="004D5384"/>
    <w:rsid w:val="004F2C90"/>
    <w:rsid w:val="005052D0"/>
    <w:rsid w:val="00507B4F"/>
    <w:rsid w:val="00517E62"/>
    <w:rsid w:val="0052680C"/>
    <w:rsid w:val="005478C6"/>
    <w:rsid w:val="00572EEF"/>
    <w:rsid w:val="005A2728"/>
    <w:rsid w:val="005A75F2"/>
    <w:rsid w:val="005E301C"/>
    <w:rsid w:val="005F3010"/>
    <w:rsid w:val="005F52C7"/>
    <w:rsid w:val="00610202"/>
    <w:rsid w:val="00627353"/>
    <w:rsid w:val="00641514"/>
    <w:rsid w:val="00646179"/>
    <w:rsid w:val="00651B08"/>
    <w:rsid w:val="00663C97"/>
    <w:rsid w:val="00671BC2"/>
    <w:rsid w:val="006744D2"/>
    <w:rsid w:val="006857F4"/>
    <w:rsid w:val="00690010"/>
    <w:rsid w:val="0069212F"/>
    <w:rsid w:val="0069776E"/>
    <w:rsid w:val="006A0969"/>
    <w:rsid w:val="006A6463"/>
    <w:rsid w:val="006E4E59"/>
    <w:rsid w:val="006E56DC"/>
    <w:rsid w:val="007345B4"/>
    <w:rsid w:val="00734993"/>
    <w:rsid w:val="00734C69"/>
    <w:rsid w:val="00737E06"/>
    <w:rsid w:val="00742F5F"/>
    <w:rsid w:val="00753292"/>
    <w:rsid w:val="0075359E"/>
    <w:rsid w:val="007570BC"/>
    <w:rsid w:val="0076053A"/>
    <w:rsid w:val="00791183"/>
    <w:rsid w:val="007B13C8"/>
    <w:rsid w:val="007B1EB9"/>
    <w:rsid w:val="007D6C6D"/>
    <w:rsid w:val="008170CB"/>
    <w:rsid w:val="0086345D"/>
    <w:rsid w:val="00884471"/>
    <w:rsid w:val="008870FA"/>
    <w:rsid w:val="0089319B"/>
    <w:rsid w:val="00917FE3"/>
    <w:rsid w:val="00943164"/>
    <w:rsid w:val="009628E2"/>
    <w:rsid w:val="009650B6"/>
    <w:rsid w:val="0097121B"/>
    <w:rsid w:val="00983033"/>
    <w:rsid w:val="00986326"/>
    <w:rsid w:val="009B413F"/>
    <w:rsid w:val="00A0257A"/>
    <w:rsid w:val="00A04229"/>
    <w:rsid w:val="00A075B0"/>
    <w:rsid w:val="00A108A6"/>
    <w:rsid w:val="00A1312F"/>
    <w:rsid w:val="00A273AA"/>
    <w:rsid w:val="00A509F7"/>
    <w:rsid w:val="00A5179B"/>
    <w:rsid w:val="00A52DB8"/>
    <w:rsid w:val="00A60BE9"/>
    <w:rsid w:val="00A61FE3"/>
    <w:rsid w:val="00A75308"/>
    <w:rsid w:val="00A80E67"/>
    <w:rsid w:val="00A87E65"/>
    <w:rsid w:val="00A93D67"/>
    <w:rsid w:val="00AA3C5B"/>
    <w:rsid w:val="00AA59AA"/>
    <w:rsid w:val="00AA7F48"/>
    <w:rsid w:val="00AC0E0F"/>
    <w:rsid w:val="00AE062D"/>
    <w:rsid w:val="00AF088A"/>
    <w:rsid w:val="00B033FA"/>
    <w:rsid w:val="00B048C5"/>
    <w:rsid w:val="00B10DE3"/>
    <w:rsid w:val="00B21D44"/>
    <w:rsid w:val="00B26DB6"/>
    <w:rsid w:val="00B37A17"/>
    <w:rsid w:val="00B4540E"/>
    <w:rsid w:val="00B50FCF"/>
    <w:rsid w:val="00B65082"/>
    <w:rsid w:val="00B71A17"/>
    <w:rsid w:val="00B71ACB"/>
    <w:rsid w:val="00B97BF3"/>
    <w:rsid w:val="00BA5A33"/>
    <w:rsid w:val="00BC6AC0"/>
    <w:rsid w:val="00BE0D34"/>
    <w:rsid w:val="00BF6DB1"/>
    <w:rsid w:val="00C0473A"/>
    <w:rsid w:val="00C114AE"/>
    <w:rsid w:val="00C1756F"/>
    <w:rsid w:val="00C3277E"/>
    <w:rsid w:val="00C65E9C"/>
    <w:rsid w:val="00C75604"/>
    <w:rsid w:val="00C8002E"/>
    <w:rsid w:val="00C979A5"/>
    <w:rsid w:val="00C97A58"/>
    <w:rsid w:val="00CA0653"/>
    <w:rsid w:val="00CA51E3"/>
    <w:rsid w:val="00CA63C5"/>
    <w:rsid w:val="00CB3841"/>
    <w:rsid w:val="00CB49CE"/>
    <w:rsid w:val="00CC1C20"/>
    <w:rsid w:val="00CC42FF"/>
    <w:rsid w:val="00CE6B56"/>
    <w:rsid w:val="00D073DE"/>
    <w:rsid w:val="00D565FB"/>
    <w:rsid w:val="00D85F5E"/>
    <w:rsid w:val="00DB02B9"/>
    <w:rsid w:val="00DB4ED3"/>
    <w:rsid w:val="00DC602A"/>
    <w:rsid w:val="00DD07C7"/>
    <w:rsid w:val="00DD2A3B"/>
    <w:rsid w:val="00E371EC"/>
    <w:rsid w:val="00E44E07"/>
    <w:rsid w:val="00E47F36"/>
    <w:rsid w:val="00E62B03"/>
    <w:rsid w:val="00E64160"/>
    <w:rsid w:val="00E84E60"/>
    <w:rsid w:val="00EC16EC"/>
    <w:rsid w:val="00EE072E"/>
    <w:rsid w:val="00EE650B"/>
    <w:rsid w:val="00EF58F1"/>
    <w:rsid w:val="00F04EFE"/>
    <w:rsid w:val="00F104D7"/>
    <w:rsid w:val="00F21F53"/>
    <w:rsid w:val="00F414EE"/>
    <w:rsid w:val="00F45738"/>
    <w:rsid w:val="00F47F38"/>
    <w:rsid w:val="00F63BB3"/>
    <w:rsid w:val="00F65FAC"/>
    <w:rsid w:val="00F700E3"/>
    <w:rsid w:val="00F932D5"/>
    <w:rsid w:val="00F9787B"/>
    <w:rsid w:val="00FC5EB4"/>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292"/>
    <w:pPr>
      <w:spacing w:after="0" w:line="240" w:lineRule="auto"/>
    </w:pPr>
  </w:style>
  <w:style w:type="paragraph" w:styleId="Heading1">
    <w:name w:val="heading 1"/>
    <w:basedOn w:val="Normal"/>
    <w:next w:val="Normal"/>
    <w:link w:val="Heading1Char"/>
    <w:uiPriority w:val="1"/>
    <w:qFormat/>
    <w:pPr>
      <w:pageBreakBefore/>
      <w:pBdr>
        <w:bottom w:val="single" w:sz="8" w:space="1" w:color="auto"/>
      </w:pBdr>
      <w:spacing w:before="480" w:after="120"/>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1F3937"/>
    <w:pPr>
      <w:keepNext/>
      <w:keepLines/>
      <w:spacing w:before="40"/>
      <w:ind w:left="720"/>
      <w:outlineLvl w:val="2"/>
    </w:pPr>
    <w:rPr>
      <w:rFonts w:asciiTheme="majorHAnsi" w:eastAsiaTheme="majorEastAsia" w:hAnsiTheme="majorHAnsi" w:cstheme="majorBidi"/>
      <w:color w:val="7F1D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jc w:val="center"/>
    </w:pPr>
  </w:style>
  <w:style w:type="paragraph" w:styleId="Header">
    <w:name w:val="header"/>
    <w:basedOn w:val="Normal"/>
    <w:link w:val="HeaderChar"/>
    <w:uiPriority w:val="99"/>
    <w:qFormat/>
    <w:pPr>
      <w:spacing w:after="380"/>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pPr>
    <w:rPr>
      <w:noProof/>
      <w:color w:val="000000" w:themeColor="text1"/>
      <w:sz w:val="36"/>
    </w:rPr>
  </w:style>
  <w:style w:type="paragraph" w:styleId="Title">
    <w:name w:val="Title"/>
    <w:basedOn w:val="Normal"/>
    <w:next w:val="Normal"/>
    <w:link w:val="TitleChar"/>
    <w:uiPriority w:val="2"/>
    <w:qFormat/>
    <w:pPr>
      <w:spacing w:after="40"/>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pPr>
  </w:style>
  <w:style w:type="paragraph" w:customStyle="1" w:styleId="TableText">
    <w:name w:val="Table Text"/>
    <w:basedOn w:val="Normal"/>
    <w:uiPriority w:val="1"/>
    <w:qFormat/>
    <w:pPr>
      <w:spacing w:before="60" w:after="60"/>
    </w:pPr>
  </w:style>
  <w:style w:type="paragraph" w:customStyle="1" w:styleId="Organization">
    <w:name w:val="Organization"/>
    <w:basedOn w:val="Normal"/>
    <w:uiPriority w:val="2"/>
    <w:qFormat/>
    <w:pPr>
      <w:spacing w:after="60"/>
      <w:ind w:left="29" w:right="29"/>
    </w:pPr>
    <w:rPr>
      <w:b/>
      <w:bCs/>
      <w:color w:val="EF4623" w:themeColor="accent1"/>
      <w:sz w:val="36"/>
    </w:rPr>
  </w:style>
  <w:style w:type="paragraph" w:styleId="ListParagraph">
    <w:name w:val="List Paragraph"/>
    <w:basedOn w:val="Normal"/>
    <w:uiPriority w:val="34"/>
    <w:qFormat/>
    <w:rsid w:val="002952D3"/>
    <w:pPr>
      <w:ind w:left="720"/>
      <w:contextualSpacing/>
    </w:pPr>
  </w:style>
  <w:style w:type="character" w:customStyle="1" w:styleId="Heading3Char">
    <w:name w:val="Heading 3 Char"/>
    <w:basedOn w:val="DefaultParagraphFont"/>
    <w:link w:val="Heading3"/>
    <w:uiPriority w:val="1"/>
    <w:rsid w:val="001F3937"/>
    <w:rPr>
      <w:rFonts w:asciiTheme="majorHAnsi" w:eastAsiaTheme="majorEastAsia" w:hAnsiTheme="majorHAnsi" w:cstheme="majorBidi"/>
      <w:color w:val="7F1D09" w:themeColor="accent1" w:themeShade="7F"/>
      <w:sz w:val="24"/>
      <w:szCs w:val="24"/>
    </w:rPr>
  </w:style>
  <w:style w:type="paragraph" w:styleId="TOC2">
    <w:name w:val="toc 2"/>
    <w:basedOn w:val="Normal"/>
    <w:next w:val="Normal"/>
    <w:autoRedefine/>
    <w:uiPriority w:val="39"/>
    <w:unhideWhenUsed/>
    <w:rsid w:val="00884471"/>
    <w:pPr>
      <w:spacing w:after="100"/>
      <w:ind w:left="200"/>
    </w:pPr>
  </w:style>
  <w:style w:type="paragraph" w:styleId="TOC3">
    <w:name w:val="toc 3"/>
    <w:basedOn w:val="Normal"/>
    <w:next w:val="Normal"/>
    <w:autoRedefine/>
    <w:uiPriority w:val="39"/>
    <w:unhideWhenUsed/>
    <w:rsid w:val="00884471"/>
    <w:pPr>
      <w:spacing w:after="100"/>
      <w:ind w:left="400"/>
    </w:pPr>
  </w:style>
  <w:style w:type="paragraph" w:styleId="EndnoteText">
    <w:name w:val="endnote text"/>
    <w:basedOn w:val="Normal"/>
    <w:link w:val="EndnoteTextChar"/>
    <w:uiPriority w:val="99"/>
    <w:semiHidden/>
    <w:unhideWhenUsed/>
    <w:rsid w:val="00AC0E0F"/>
  </w:style>
  <w:style w:type="character" w:customStyle="1" w:styleId="EndnoteTextChar">
    <w:name w:val="Endnote Text Char"/>
    <w:basedOn w:val="DefaultParagraphFont"/>
    <w:link w:val="EndnoteText"/>
    <w:uiPriority w:val="99"/>
    <w:semiHidden/>
    <w:rsid w:val="00AC0E0F"/>
  </w:style>
  <w:style w:type="character" w:styleId="EndnoteReference">
    <w:name w:val="endnote reference"/>
    <w:basedOn w:val="DefaultParagraphFont"/>
    <w:uiPriority w:val="99"/>
    <w:semiHidden/>
    <w:unhideWhenUsed/>
    <w:rsid w:val="00AC0E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tmp"/><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tmp"/><Relationship Id="rId36"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tmp"/><Relationship Id="rId30" Type="http://schemas.openxmlformats.org/officeDocument/2006/relationships/image" Target="media/image20.tmp"/><Relationship Id="rId35" Type="http://schemas.openxmlformats.org/officeDocument/2006/relationships/image" Target="media/image25.png"/><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9D5F19"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05CA0"/>
    <w:rsid w:val="00010665"/>
    <w:rsid w:val="00093989"/>
    <w:rsid w:val="00313952"/>
    <w:rsid w:val="00477A09"/>
    <w:rsid w:val="00591D07"/>
    <w:rsid w:val="006D2E6E"/>
    <w:rsid w:val="007471D8"/>
    <w:rsid w:val="00875FFE"/>
    <w:rsid w:val="009D5F19"/>
    <w:rsid w:val="00A561FE"/>
    <w:rsid w:val="00BE6DBE"/>
    <w:rsid w:val="00C17DA7"/>
    <w:rsid w:val="00C20345"/>
    <w:rsid w:val="00D1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DB7090A7-6F25-4FDA-9558-2CACA774A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689</TotalTime>
  <Pages>15</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Chau Ngo Ngoc Minh</dc:creator>
  <cp:keywords/>
  <cp:lastModifiedBy>Hung Dau The</cp:lastModifiedBy>
  <cp:revision>89</cp:revision>
  <dcterms:created xsi:type="dcterms:W3CDTF">2017-01-09T13:28:00Z</dcterms:created>
  <dcterms:modified xsi:type="dcterms:W3CDTF">2017-01-24T09:32:00Z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